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015C659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AD34285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5A63C3A" wp14:editId="1C58F59F">
                      <wp:extent cx="2124000" cy="2122805"/>
                      <wp:effectExtent l="19050" t="19050" r="29210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4000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8">
                                          <a14:imgEffect>
                                            <a14:saturation sat="93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835" t="820" r="835" b="820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06568A2" id="Oval 2" o:spid="_x0000_s1026" alt="Title: Professional Headshot of Man" style="width:167.2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" strokecolor="#94b6d2 [3204]" strokeweight="5pt">
                      <v:fill r:id="rId9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05ABB65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77E1EA3" w14:textId="3486B6BD" w:rsidR="001B2ABD" w:rsidRDefault="00280C49" w:rsidP="001B2ABD">
            <w:pPr>
              <w:pStyle w:val="Title"/>
            </w:pPr>
            <w:r>
              <w:t>Uhfanul rojaki sukron</w:t>
            </w:r>
          </w:p>
          <w:p w14:paraId="2C6A2B8F" w14:textId="67F0041F" w:rsidR="001B2ABD" w:rsidRDefault="00280C49" w:rsidP="001B2ABD">
            <w:pPr>
              <w:pStyle w:val="Subtitle"/>
            </w:pPr>
            <w:r>
              <w:rPr>
                <w:spacing w:val="0"/>
                <w:w w:val="100"/>
              </w:rPr>
              <w:t>Game Programmer</w:t>
            </w:r>
          </w:p>
        </w:tc>
      </w:tr>
      <w:tr w:rsidR="001B2ABD" w14:paraId="3866D2B2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77CA92A070EB4BEF8A095404569C3E11"/>
              </w:placeholder>
              <w:temporary/>
              <w:showingPlcHdr/>
              <w15:appearance w15:val="hidden"/>
            </w:sdtPr>
            <w:sdtContent>
              <w:p w14:paraId="5E66FD0D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7C4FE14C" w14:textId="411F5618" w:rsidR="00036450" w:rsidRDefault="00722C62" w:rsidP="009260CD">
            <w:r w:rsidRPr="00722C62">
              <w:t xml:space="preserve">Saya </w:t>
            </w:r>
            <w:proofErr w:type="spellStart"/>
            <w:r w:rsidRPr="00722C62">
              <w:t>seorang</w:t>
            </w:r>
            <w:proofErr w:type="spellEnd"/>
            <w:r w:rsidRPr="00722C62">
              <w:t xml:space="preserve"> game programmer </w:t>
            </w:r>
            <w:proofErr w:type="spellStart"/>
            <w:r w:rsidRPr="00722C62">
              <w:t>dengan</w:t>
            </w:r>
            <w:proofErr w:type="spellEnd"/>
            <w:r w:rsidRPr="00722C62">
              <w:t xml:space="preserve"> </w:t>
            </w:r>
            <w:proofErr w:type="spellStart"/>
            <w:r w:rsidRPr="00722C62">
              <w:t>minat</w:t>
            </w:r>
            <w:proofErr w:type="spellEnd"/>
            <w:r w:rsidRPr="00722C62">
              <w:t xml:space="preserve"> </w:t>
            </w:r>
            <w:proofErr w:type="spellStart"/>
            <w:r w:rsidRPr="00722C62">
              <w:t>untuk</w:t>
            </w:r>
            <w:proofErr w:type="spellEnd"/>
            <w:r w:rsidRPr="00722C62">
              <w:t xml:space="preserve"> </w:t>
            </w:r>
            <w:proofErr w:type="spellStart"/>
            <w:r w:rsidRPr="00722C62">
              <w:t>membuat</w:t>
            </w:r>
            <w:proofErr w:type="spellEnd"/>
            <w:r w:rsidRPr="00722C62">
              <w:t xml:space="preserve"> game yang </w:t>
            </w:r>
            <w:proofErr w:type="spellStart"/>
            <w:r w:rsidRPr="00722C62">
              <w:t>kreatif</w:t>
            </w:r>
            <w:proofErr w:type="spellEnd"/>
            <w:r w:rsidRPr="00722C62">
              <w:t xml:space="preserve"> dan </w:t>
            </w:r>
            <w:proofErr w:type="spellStart"/>
            <w:r w:rsidRPr="00722C62">
              <w:t>menantang</w:t>
            </w:r>
            <w:proofErr w:type="spellEnd"/>
            <w:r w:rsidRPr="00722C62">
              <w:t xml:space="preserve">. </w:t>
            </w:r>
            <w:proofErr w:type="spellStart"/>
            <w:r w:rsidRPr="00722C62">
              <w:t>Dengan</w:t>
            </w:r>
            <w:proofErr w:type="spellEnd"/>
            <w:r w:rsidRPr="00722C62">
              <w:t xml:space="preserve"> </w:t>
            </w:r>
            <w:proofErr w:type="spellStart"/>
            <w:r w:rsidRPr="00722C62">
              <w:t>semangat</w:t>
            </w:r>
            <w:proofErr w:type="spellEnd"/>
            <w:r w:rsidRPr="00722C62">
              <w:t xml:space="preserve"> </w:t>
            </w:r>
            <w:proofErr w:type="spellStart"/>
            <w:r w:rsidRPr="00722C62">
              <w:t>untuk</w:t>
            </w:r>
            <w:proofErr w:type="spellEnd"/>
            <w:r w:rsidRPr="00722C62">
              <w:t xml:space="preserve"> </w:t>
            </w:r>
            <w:proofErr w:type="spellStart"/>
            <w:r w:rsidRPr="00722C62">
              <w:t>terus</w:t>
            </w:r>
            <w:proofErr w:type="spellEnd"/>
            <w:r w:rsidRPr="00722C62">
              <w:t xml:space="preserve"> </w:t>
            </w:r>
            <w:proofErr w:type="spellStart"/>
            <w:r w:rsidRPr="00722C62">
              <w:t>belajar</w:t>
            </w:r>
            <w:proofErr w:type="spellEnd"/>
            <w:r w:rsidRPr="00722C62">
              <w:t xml:space="preserve"> dan </w:t>
            </w:r>
            <w:proofErr w:type="spellStart"/>
            <w:r w:rsidRPr="00722C62">
              <w:t>berkembang</w:t>
            </w:r>
            <w:proofErr w:type="spellEnd"/>
            <w:r w:rsidRPr="00722C62">
              <w:t xml:space="preserve">, </w:t>
            </w:r>
            <w:proofErr w:type="spellStart"/>
            <w:r w:rsidRPr="00722C62">
              <w:t>saya</w:t>
            </w:r>
            <w:proofErr w:type="spellEnd"/>
            <w:r w:rsidRPr="00722C62">
              <w:t xml:space="preserve"> </w:t>
            </w:r>
            <w:proofErr w:type="spellStart"/>
            <w:r w:rsidRPr="00722C62">
              <w:t>berkomitmen</w:t>
            </w:r>
            <w:proofErr w:type="spellEnd"/>
            <w:r w:rsidRPr="00722C62">
              <w:t xml:space="preserve"> </w:t>
            </w:r>
            <w:proofErr w:type="spellStart"/>
            <w:r w:rsidRPr="00722C62">
              <w:t>untuk</w:t>
            </w:r>
            <w:proofErr w:type="spellEnd"/>
            <w:r w:rsidRPr="00722C62">
              <w:t xml:space="preserve"> </w:t>
            </w:r>
            <w:proofErr w:type="spellStart"/>
            <w:r w:rsidRPr="00722C62">
              <w:t>mengeksplorasi</w:t>
            </w:r>
            <w:proofErr w:type="spellEnd"/>
            <w:r w:rsidRPr="00722C62">
              <w:t xml:space="preserve"> </w:t>
            </w:r>
            <w:proofErr w:type="spellStart"/>
            <w:r w:rsidRPr="00722C62">
              <w:t>teknologi</w:t>
            </w:r>
            <w:proofErr w:type="spellEnd"/>
            <w:r w:rsidRPr="00722C62">
              <w:t xml:space="preserve"> </w:t>
            </w:r>
            <w:proofErr w:type="spellStart"/>
            <w:r w:rsidRPr="00722C62">
              <w:t>baru</w:t>
            </w:r>
            <w:proofErr w:type="spellEnd"/>
            <w:r w:rsidRPr="00722C62">
              <w:t xml:space="preserve"> dan </w:t>
            </w:r>
            <w:proofErr w:type="spellStart"/>
            <w:r w:rsidRPr="00722C62">
              <w:t>memanfaatkan</w:t>
            </w:r>
            <w:proofErr w:type="spellEnd"/>
            <w:r w:rsidRPr="00722C62">
              <w:t xml:space="preserve"> </w:t>
            </w:r>
            <w:proofErr w:type="spellStart"/>
            <w:r w:rsidRPr="00722C62">
              <w:t>kreativitas</w:t>
            </w:r>
            <w:proofErr w:type="spellEnd"/>
            <w:r w:rsidRPr="00722C62">
              <w:t xml:space="preserve"> </w:t>
            </w:r>
            <w:proofErr w:type="spellStart"/>
            <w:r w:rsidRPr="00722C62">
              <w:t>untuk</w:t>
            </w:r>
            <w:proofErr w:type="spellEnd"/>
            <w:r w:rsidRPr="00722C62">
              <w:t xml:space="preserve"> </w:t>
            </w:r>
            <w:proofErr w:type="spellStart"/>
            <w:r w:rsidRPr="00722C62">
              <w:t>menciptakan</w:t>
            </w:r>
            <w:proofErr w:type="spellEnd"/>
            <w:r w:rsidRPr="00722C62">
              <w:t xml:space="preserve"> </w:t>
            </w:r>
            <w:proofErr w:type="spellStart"/>
            <w:r w:rsidRPr="00722C62">
              <w:t>pengalaman</w:t>
            </w:r>
            <w:proofErr w:type="spellEnd"/>
            <w:r w:rsidRPr="00722C62">
              <w:t xml:space="preserve"> </w:t>
            </w:r>
            <w:proofErr w:type="spellStart"/>
            <w:r w:rsidRPr="00722C62">
              <w:t>bermain</w:t>
            </w:r>
            <w:proofErr w:type="spellEnd"/>
            <w:r w:rsidRPr="00722C62">
              <w:t xml:space="preserve"> yang </w:t>
            </w:r>
            <w:proofErr w:type="spellStart"/>
            <w:r w:rsidRPr="00722C62">
              <w:t>unik</w:t>
            </w:r>
            <w:proofErr w:type="spellEnd"/>
            <w:r w:rsidRPr="00722C62">
              <w:t xml:space="preserve"> dan </w:t>
            </w:r>
            <w:proofErr w:type="spellStart"/>
            <w:r w:rsidRPr="00722C62">
              <w:t>menarik</w:t>
            </w:r>
            <w:proofErr w:type="spellEnd"/>
            <w:r w:rsidRPr="00722C62">
              <w:t>.</w:t>
            </w:r>
          </w:p>
          <w:p w14:paraId="1F8313A0" w14:textId="77777777" w:rsidR="00036450" w:rsidRDefault="00036450" w:rsidP="00036450"/>
          <w:p w14:paraId="0294B413" w14:textId="32B823E0" w:rsidR="00036450" w:rsidRPr="00CB0055" w:rsidRDefault="00DA0904" w:rsidP="00CB0055">
            <w:pPr>
              <w:pStyle w:val="Heading3"/>
            </w:pPr>
            <w:r>
              <w:t>Kontak</w:t>
            </w:r>
          </w:p>
          <w:p w14:paraId="1DCCF34D" w14:textId="3270E83D" w:rsidR="004D3011" w:rsidRDefault="00DA0904" w:rsidP="004D3011">
            <w:r>
              <w:t>No HP</w:t>
            </w:r>
          </w:p>
          <w:p w14:paraId="5A9EA5DE" w14:textId="73CAA890" w:rsidR="004D3011" w:rsidRDefault="00722C62" w:rsidP="004D3011">
            <w:r w:rsidRPr="00722C62">
              <w:t>0895710664900</w:t>
            </w:r>
          </w:p>
          <w:p w14:paraId="134E1EC7" w14:textId="77777777" w:rsidR="004D3011" w:rsidRPr="004D3011" w:rsidRDefault="004D3011" w:rsidP="004D3011"/>
          <w:sdt>
            <w:sdtPr>
              <w:id w:val="67859272"/>
              <w:placeholder>
                <w:docPart w:val="13FB1BE231204C6683CE04C7C05599F9"/>
              </w:placeholder>
              <w:temporary/>
              <w:showingPlcHdr/>
              <w15:appearance w15:val="hidden"/>
            </w:sdtPr>
            <w:sdtContent>
              <w:p w14:paraId="36FF65B3" w14:textId="77777777" w:rsidR="004D3011" w:rsidRDefault="004D3011" w:rsidP="004D3011">
                <w:r w:rsidRPr="004D3011">
                  <w:t>WEBSITE:</w:t>
                </w:r>
              </w:p>
            </w:sdtContent>
          </w:sdt>
          <w:sdt>
            <w:sdtPr>
              <w:id w:val="-720132143"/>
              <w:placeholder>
                <w:docPart w:val="3B1C32D99720407EB39B91A53D25EC5D"/>
              </w:placeholder>
              <w:temporary/>
              <w:showingPlcHdr/>
              <w15:appearance w15:val="hidden"/>
            </w:sdtPr>
            <w:sdtContent>
              <w:p w14:paraId="7EED60B6" w14:textId="77777777" w:rsidR="004D3011" w:rsidRDefault="00E4381A" w:rsidP="004D3011">
                <w:r>
                  <w:t>Website goes here</w:t>
                </w:r>
              </w:p>
            </w:sdtContent>
          </w:sdt>
          <w:p w14:paraId="73A41A67" w14:textId="77777777" w:rsidR="004D3011" w:rsidRDefault="004D3011" w:rsidP="004D3011"/>
          <w:sdt>
            <w:sdtPr>
              <w:id w:val="-240260293"/>
              <w:placeholder>
                <w:docPart w:val="BCD8C08B0DEB43AE87A1CF1F5CAC341C"/>
              </w:placeholder>
              <w:temporary/>
              <w:showingPlcHdr/>
              <w15:appearance w15:val="hidden"/>
            </w:sdtPr>
            <w:sdtContent>
              <w:p w14:paraId="7995DE05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057368B8" w14:textId="2A83EA6F" w:rsidR="00036450" w:rsidRPr="00E4381A" w:rsidRDefault="00722C62" w:rsidP="004D3011">
            <w:pPr>
              <w:rPr>
                <w:rStyle w:val="Hyperlink"/>
              </w:rPr>
            </w:pPr>
            <w:r>
              <w:t>Jakisukron@gmail.com</w:t>
            </w:r>
          </w:p>
          <w:p w14:paraId="37851AE9" w14:textId="20BE8751" w:rsidR="004D3011" w:rsidRPr="00CB0055" w:rsidRDefault="00DA0904" w:rsidP="00CB0055">
            <w:pPr>
              <w:pStyle w:val="Heading3"/>
            </w:pPr>
            <w:r>
              <w:t>Hobi</w:t>
            </w:r>
          </w:p>
          <w:p w14:paraId="08661BBD" w14:textId="544D8B76" w:rsidR="004D3011" w:rsidRDefault="00722C62" w:rsidP="004D3011">
            <w:proofErr w:type="spellStart"/>
            <w:r>
              <w:t>Bermain</w:t>
            </w:r>
            <w:proofErr w:type="spellEnd"/>
            <w:r>
              <w:t xml:space="preserve"> Game</w:t>
            </w:r>
          </w:p>
          <w:p w14:paraId="5042D2E3" w14:textId="388B51BD" w:rsidR="004D3011" w:rsidRDefault="00722C62" w:rsidP="004D3011">
            <w:proofErr w:type="spellStart"/>
            <w:r>
              <w:t>Berenang</w:t>
            </w:r>
            <w:proofErr w:type="spellEnd"/>
          </w:p>
          <w:p w14:paraId="2EA13545" w14:textId="1C8EB746" w:rsidR="004D3011" w:rsidRDefault="00722C62" w:rsidP="004D3011">
            <w:proofErr w:type="spellStart"/>
            <w:r>
              <w:t>Bersepeda</w:t>
            </w:r>
            <w:proofErr w:type="spellEnd"/>
          </w:p>
          <w:p w14:paraId="798553A2" w14:textId="04E81C31" w:rsidR="004D3011" w:rsidRPr="004D3011" w:rsidRDefault="004D3011" w:rsidP="004D3011"/>
        </w:tc>
        <w:tc>
          <w:tcPr>
            <w:tcW w:w="720" w:type="dxa"/>
          </w:tcPr>
          <w:p w14:paraId="0AE6573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41AC285A" w14:textId="046774E4" w:rsidR="001B2ABD" w:rsidRDefault="00280C49" w:rsidP="00036450">
            <w:pPr>
              <w:pStyle w:val="Heading2"/>
            </w:pPr>
            <w:r>
              <w:t>Pendidikan</w:t>
            </w:r>
          </w:p>
          <w:p w14:paraId="0494E2F6" w14:textId="09640E22" w:rsidR="00036450" w:rsidRPr="00036450" w:rsidRDefault="00280C49" w:rsidP="00B359E4">
            <w:pPr>
              <w:pStyle w:val="Heading4"/>
            </w:pPr>
            <w:r>
              <w:t>SMAN Gurah</w:t>
            </w:r>
          </w:p>
          <w:p w14:paraId="5ED397CF" w14:textId="1C288882" w:rsidR="00036450" w:rsidRPr="00B359E4" w:rsidRDefault="00280C49" w:rsidP="00B359E4">
            <w:pPr>
              <w:pStyle w:val="Date"/>
            </w:pPr>
            <w:r>
              <w:t>2019</w:t>
            </w:r>
            <w:r w:rsidR="00036450" w:rsidRPr="00B359E4">
              <w:t xml:space="preserve"> - </w:t>
            </w:r>
            <w:r>
              <w:t>2022</w:t>
            </w:r>
          </w:p>
          <w:p w14:paraId="5472183D" w14:textId="77777777" w:rsidR="00036450" w:rsidRDefault="00036450" w:rsidP="00036450"/>
          <w:p w14:paraId="3818BE64" w14:textId="3DD26DA7" w:rsidR="00036450" w:rsidRPr="00B359E4" w:rsidRDefault="00280C49" w:rsidP="00B359E4">
            <w:pPr>
              <w:pStyle w:val="Heading4"/>
            </w:pPr>
            <w:proofErr w:type="spellStart"/>
            <w:r>
              <w:t>Politeknik</w:t>
            </w:r>
            <w:proofErr w:type="spellEnd"/>
            <w:r>
              <w:t xml:space="preserve"> </w:t>
            </w:r>
            <w:proofErr w:type="spellStart"/>
            <w:r>
              <w:t>Elektronika</w:t>
            </w:r>
            <w:proofErr w:type="spellEnd"/>
            <w:r>
              <w:t xml:space="preserve"> Negeri Surabaya </w:t>
            </w:r>
          </w:p>
          <w:p w14:paraId="284CE130" w14:textId="5202C028" w:rsidR="00036450" w:rsidRPr="00B359E4" w:rsidRDefault="00280C49" w:rsidP="00B359E4">
            <w:pPr>
              <w:pStyle w:val="Date"/>
            </w:pPr>
            <w:r>
              <w:t>2022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proofErr w:type="spellStart"/>
            <w:r>
              <w:t>Sekarang</w:t>
            </w:r>
            <w:proofErr w:type="spellEnd"/>
            <w:r>
              <w:t xml:space="preserve"> </w:t>
            </w:r>
          </w:p>
          <w:p w14:paraId="2867C6A1" w14:textId="4CC5801A" w:rsidR="00036450" w:rsidRDefault="00280C49" w:rsidP="00036450">
            <w:r>
              <w:t>(</w:t>
            </w:r>
            <w:proofErr w:type="spellStart"/>
            <w:r>
              <w:t>Teknologi</w:t>
            </w:r>
            <w:proofErr w:type="spellEnd"/>
            <w:r>
              <w:t xml:space="preserve"> Game)</w:t>
            </w:r>
          </w:p>
          <w:p w14:paraId="303BE050" w14:textId="56F21207" w:rsidR="00036450" w:rsidRDefault="00280C49" w:rsidP="00036450">
            <w:pPr>
              <w:pStyle w:val="Heading2"/>
            </w:pPr>
            <w:r>
              <w:t>PENGALAMAN Organisasi</w:t>
            </w:r>
          </w:p>
          <w:p w14:paraId="318F180F" w14:textId="77777777" w:rsidR="00722C62" w:rsidRDefault="00722C62" w:rsidP="00B359E4">
            <w:pPr>
              <w:pStyle w:val="Heading4"/>
            </w:pPr>
            <w:r>
              <w:t>BSO GT</w:t>
            </w:r>
            <w:r w:rsidR="00036450">
              <w:t xml:space="preserve"> </w:t>
            </w:r>
          </w:p>
          <w:p w14:paraId="04191E08" w14:textId="0E24B70D" w:rsidR="00036450" w:rsidRPr="00722C62" w:rsidRDefault="00722C62" w:rsidP="00B359E4">
            <w:pPr>
              <w:pStyle w:val="Heading4"/>
              <w:rPr>
                <w:b w:val="0"/>
                <w:bCs/>
              </w:rPr>
            </w:pPr>
            <w:r w:rsidRPr="00722C62">
              <w:rPr>
                <w:b w:val="0"/>
                <w:bCs/>
              </w:rPr>
              <w:t>Staff Ahli</w:t>
            </w:r>
          </w:p>
          <w:p w14:paraId="6FACECA2" w14:textId="700A78D1" w:rsidR="004D3011" w:rsidRDefault="00722C62" w:rsidP="00722C62">
            <w:pPr>
              <w:pStyle w:val="Date"/>
            </w:pPr>
            <w:r>
              <w:t>2024</w:t>
            </w:r>
            <w:r w:rsidR="00036450" w:rsidRPr="00036450">
              <w:t>–</w:t>
            </w:r>
            <w:r>
              <w:t>2025</w:t>
            </w:r>
          </w:p>
          <w:p w14:paraId="496702E4" w14:textId="77777777" w:rsidR="00722C62" w:rsidRDefault="00722C62" w:rsidP="00722C62"/>
          <w:p w14:paraId="2110E499" w14:textId="77777777" w:rsidR="00722C62" w:rsidRPr="00722C62" w:rsidRDefault="00722C62" w:rsidP="00722C62"/>
          <w:p w14:paraId="567FEDA6" w14:textId="77777777" w:rsidR="00036450" w:rsidRDefault="00722C62" w:rsidP="00722C62">
            <w:pPr>
              <w:pStyle w:val="Heading2"/>
            </w:pPr>
            <w:r>
              <w:t>KEMAMPUAN</w:t>
            </w:r>
          </w:p>
          <w:p w14:paraId="51658EDA" w14:textId="225F0445" w:rsidR="00722C62" w:rsidRDefault="00722C62" w:rsidP="00722C62">
            <w:pPr>
              <w:pStyle w:val="ListParagraph"/>
              <w:numPr>
                <w:ilvl w:val="0"/>
                <w:numId w:val="2"/>
              </w:numPr>
            </w:pPr>
            <w:r>
              <w:t xml:space="preserve">Mampu </w:t>
            </w:r>
            <w:proofErr w:type="spellStart"/>
            <w:r>
              <w:t>menggunakan</w:t>
            </w:r>
            <w:proofErr w:type="spellEnd"/>
            <w:r>
              <w:t xml:space="preserve"> Unity Engine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  <w:p w14:paraId="082F79E7" w14:textId="27F80173" w:rsidR="00722C62" w:rsidRDefault="00722C62" w:rsidP="00722C62">
            <w:pPr>
              <w:pStyle w:val="ListParagraph"/>
              <w:numPr>
                <w:ilvl w:val="0"/>
                <w:numId w:val="2"/>
              </w:numPr>
            </w:pPr>
            <w:r>
              <w:t xml:space="preserve">Mampu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pemogramman</w:t>
            </w:r>
            <w:proofErr w:type="spellEnd"/>
            <w:r>
              <w:t xml:space="preserve"> C#</w:t>
            </w:r>
          </w:p>
          <w:p w14:paraId="677F7D10" w14:textId="70176897" w:rsidR="00722C62" w:rsidRDefault="00722C62" w:rsidP="00722C62">
            <w:pPr>
              <w:pStyle w:val="ListParagraph"/>
              <w:numPr>
                <w:ilvl w:val="0"/>
                <w:numId w:val="2"/>
              </w:numPr>
            </w:pPr>
            <w:r>
              <w:t xml:space="preserve">Dapat </w:t>
            </w:r>
            <w:proofErr w:type="spellStart"/>
            <w:r>
              <w:t>bekerjasama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</w:p>
          <w:p w14:paraId="6A116544" w14:textId="4FDCB77C" w:rsidR="00722C62" w:rsidRPr="00722C62" w:rsidRDefault="00722C62" w:rsidP="00722C62"/>
        </w:tc>
      </w:tr>
    </w:tbl>
    <w:p w14:paraId="5BADCD34" w14:textId="77777777" w:rsidR="00000000" w:rsidRDefault="00000000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9DC266" w14:textId="77777777" w:rsidR="00E84219" w:rsidRDefault="00E84219" w:rsidP="000C45FF">
      <w:r>
        <w:separator/>
      </w:r>
    </w:p>
  </w:endnote>
  <w:endnote w:type="continuationSeparator" w:id="0">
    <w:p w14:paraId="7343491D" w14:textId="77777777" w:rsidR="00E84219" w:rsidRDefault="00E8421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BAAA69" w14:textId="77777777" w:rsidR="00E84219" w:rsidRDefault="00E84219" w:rsidP="000C45FF">
      <w:r>
        <w:separator/>
      </w:r>
    </w:p>
  </w:footnote>
  <w:footnote w:type="continuationSeparator" w:id="0">
    <w:p w14:paraId="3F634E2B" w14:textId="77777777" w:rsidR="00E84219" w:rsidRDefault="00E8421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A115C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FC503D2" wp14:editId="4430862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35E2C"/>
    <w:multiLevelType w:val="hybridMultilevel"/>
    <w:tmpl w:val="12C429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A0753"/>
    <w:multiLevelType w:val="hybridMultilevel"/>
    <w:tmpl w:val="7A2E9C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207186">
    <w:abstractNumId w:val="0"/>
  </w:num>
  <w:num w:numId="2" w16cid:durableId="1060129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49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0C49"/>
    <w:rsid w:val="00281FD5"/>
    <w:rsid w:val="0030481B"/>
    <w:rsid w:val="003156FC"/>
    <w:rsid w:val="003254B5"/>
    <w:rsid w:val="0037121F"/>
    <w:rsid w:val="003910D8"/>
    <w:rsid w:val="003A6B7D"/>
    <w:rsid w:val="003B06CA"/>
    <w:rsid w:val="003F617E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22C62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A2118D"/>
    <w:rsid w:val="00A37277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0904"/>
    <w:rsid w:val="00DA1F4D"/>
    <w:rsid w:val="00DD172A"/>
    <w:rsid w:val="00E25A26"/>
    <w:rsid w:val="00E4381A"/>
    <w:rsid w:val="00E55D74"/>
    <w:rsid w:val="00E84219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8B483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722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i\AppData\Local\Microsoft\Office\16.0\DTS\en-ID%7bD8C35EAB-24F4-4F2B-AC12-5ABFFDD1A4AF%7d\%7b31240B31-42C0-424F-A9EB-869C345ECD8D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7CA92A070EB4BEF8A095404569C3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8688F-F072-417A-9C74-2EDA611A0D8C}"/>
      </w:docPartPr>
      <w:docPartBody>
        <w:p w:rsidR="00000000" w:rsidRDefault="00000000">
          <w:pPr>
            <w:pStyle w:val="77CA92A070EB4BEF8A095404569C3E11"/>
          </w:pPr>
          <w:r w:rsidRPr="00D5459D">
            <w:t>Profile</w:t>
          </w:r>
        </w:p>
      </w:docPartBody>
    </w:docPart>
    <w:docPart>
      <w:docPartPr>
        <w:name w:val="13FB1BE231204C6683CE04C7C0559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2F822-4370-4C84-87CE-95EA68049DF8}"/>
      </w:docPartPr>
      <w:docPartBody>
        <w:p w:rsidR="00000000" w:rsidRDefault="00000000">
          <w:pPr>
            <w:pStyle w:val="13FB1BE231204C6683CE04C7C05599F9"/>
          </w:pPr>
          <w:r w:rsidRPr="004D3011">
            <w:t>WEBSITE:</w:t>
          </w:r>
        </w:p>
      </w:docPartBody>
    </w:docPart>
    <w:docPart>
      <w:docPartPr>
        <w:name w:val="3B1C32D99720407EB39B91A53D25E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A8EDF-7497-4FA6-BD8B-A5C45866F430}"/>
      </w:docPartPr>
      <w:docPartBody>
        <w:p w:rsidR="00000000" w:rsidRDefault="00000000">
          <w:pPr>
            <w:pStyle w:val="3B1C32D99720407EB39B91A53D25EC5D"/>
          </w:pPr>
          <w:r>
            <w:t>Website goes here</w:t>
          </w:r>
        </w:p>
      </w:docPartBody>
    </w:docPart>
    <w:docPart>
      <w:docPartPr>
        <w:name w:val="BCD8C08B0DEB43AE87A1CF1F5CAC3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0B9C5-A927-4D4B-9FBE-FDDF461BDA0F}"/>
      </w:docPartPr>
      <w:docPartBody>
        <w:p w:rsidR="00000000" w:rsidRDefault="00000000">
          <w:pPr>
            <w:pStyle w:val="BCD8C08B0DEB43AE87A1CF1F5CAC341C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C76"/>
    <w:rsid w:val="00110C76"/>
    <w:rsid w:val="003F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6372853EAF47899C1D6865F051F949">
    <w:name w:val="B46372853EAF47899C1D6865F051F949"/>
  </w:style>
  <w:style w:type="paragraph" w:customStyle="1" w:styleId="231E0E6BEB9C4C7BA9D45DB4AD366B88">
    <w:name w:val="231E0E6BEB9C4C7BA9D45DB4AD366B88"/>
  </w:style>
  <w:style w:type="paragraph" w:customStyle="1" w:styleId="77CA92A070EB4BEF8A095404569C3E11">
    <w:name w:val="77CA92A070EB4BEF8A095404569C3E11"/>
  </w:style>
  <w:style w:type="paragraph" w:customStyle="1" w:styleId="3FA7877855A345158454C361CE8B9DF3">
    <w:name w:val="3FA7877855A345158454C361CE8B9DF3"/>
  </w:style>
  <w:style w:type="paragraph" w:customStyle="1" w:styleId="EE16D3D42A274D048C7B52E6AB56F5B3">
    <w:name w:val="EE16D3D42A274D048C7B52E6AB56F5B3"/>
  </w:style>
  <w:style w:type="paragraph" w:customStyle="1" w:styleId="3ED0D57EF29B4394B4735F7A7B11DF5F">
    <w:name w:val="3ED0D57EF29B4394B4735F7A7B11DF5F"/>
  </w:style>
  <w:style w:type="paragraph" w:customStyle="1" w:styleId="E9CD1D8A85874FCE819CB0F94C96A334">
    <w:name w:val="E9CD1D8A85874FCE819CB0F94C96A334"/>
  </w:style>
  <w:style w:type="paragraph" w:customStyle="1" w:styleId="13FB1BE231204C6683CE04C7C05599F9">
    <w:name w:val="13FB1BE231204C6683CE04C7C05599F9"/>
  </w:style>
  <w:style w:type="paragraph" w:customStyle="1" w:styleId="3B1C32D99720407EB39B91A53D25EC5D">
    <w:name w:val="3B1C32D99720407EB39B91A53D25EC5D"/>
  </w:style>
  <w:style w:type="paragraph" w:customStyle="1" w:styleId="BCD8C08B0DEB43AE87A1CF1F5CAC341C">
    <w:name w:val="BCD8C08B0DEB43AE87A1CF1F5CAC341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61597262BD3E4A3EB1BC57025A5BD859">
    <w:name w:val="61597262BD3E4A3EB1BC57025A5BD859"/>
  </w:style>
  <w:style w:type="paragraph" w:customStyle="1" w:styleId="F3E8ABC7598347BCA5BF9FE2ECBF6D50">
    <w:name w:val="F3E8ABC7598347BCA5BF9FE2ECBF6D50"/>
  </w:style>
  <w:style w:type="paragraph" w:customStyle="1" w:styleId="78369B1D401140669A6E85D880A108A4">
    <w:name w:val="78369B1D401140669A6E85D880A108A4"/>
  </w:style>
  <w:style w:type="paragraph" w:customStyle="1" w:styleId="1211DD1478C640E985B49EA715E173AC">
    <w:name w:val="1211DD1478C640E985B49EA715E173AC"/>
  </w:style>
  <w:style w:type="paragraph" w:customStyle="1" w:styleId="89833DA7A8134063BE5E2EF5EBC5479F">
    <w:name w:val="89833DA7A8134063BE5E2EF5EBC5479F"/>
  </w:style>
  <w:style w:type="paragraph" w:customStyle="1" w:styleId="5993E415B86840F98C5C852BFDF33547">
    <w:name w:val="5993E415B86840F98C5C852BFDF33547"/>
  </w:style>
  <w:style w:type="paragraph" w:customStyle="1" w:styleId="DC29FDB4EE364C7B8993BDBE8F09CEAF">
    <w:name w:val="DC29FDB4EE364C7B8993BDBE8F09CEAF"/>
  </w:style>
  <w:style w:type="paragraph" w:customStyle="1" w:styleId="9684B191BF854EAAB2A06A94FD9C745B">
    <w:name w:val="9684B191BF854EAAB2A06A94FD9C745B"/>
  </w:style>
  <w:style w:type="paragraph" w:customStyle="1" w:styleId="5B3C36E2870B446B84804A1577EB9C45">
    <w:name w:val="5B3C36E2870B446B84804A1577EB9C45"/>
  </w:style>
  <w:style w:type="paragraph" w:customStyle="1" w:styleId="592825DC577549A594CA4E3819610A65">
    <w:name w:val="592825DC577549A594CA4E3819610A65"/>
  </w:style>
  <w:style w:type="paragraph" w:customStyle="1" w:styleId="E0CA85B3CF6F42D29A0F3254AF5247B4">
    <w:name w:val="E0CA85B3CF6F42D29A0F3254AF5247B4"/>
  </w:style>
  <w:style w:type="paragraph" w:customStyle="1" w:styleId="30BAB4F92EA24CBC81555CF777FF8114">
    <w:name w:val="30BAB4F92EA24CBC81555CF777FF8114"/>
  </w:style>
  <w:style w:type="paragraph" w:customStyle="1" w:styleId="6C16B2490F3C4205B3111EEE3D2FCA96">
    <w:name w:val="6C16B2490F3C4205B3111EEE3D2FCA96"/>
  </w:style>
  <w:style w:type="paragraph" w:customStyle="1" w:styleId="EAFE6C5ABC21498FA1BE0C5A02ED886C">
    <w:name w:val="EAFE6C5ABC21498FA1BE0C5A02ED886C"/>
  </w:style>
  <w:style w:type="paragraph" w:customStyle="1" w:styleId="F41D2F769162434D9650012E3238B58F">
    <w:name w:val="F41D2F769162434D9650012E3238B58F"/>
  </w:style>
  <w:style w:type="paragraph" w:customStyle="1" w:styleId="AEAB4C89080148169E6348356FB1573C">
    <w:name w:val="AEAB4C89080148169E6348356FB1573C"/>
  </w:style>
  <w:style w:type="paragraph" w:customStyle="1" w:styleId="962683E1F9DE4072BC58BF491BA2964B">
    <w:name w:val="962683E1F9DE4072BC58BF491BA2964B"/>
  </w:style>
  <w:style w:type="paragraph" w:customStyle="1" w:styleId="B172DFB5B90845E8941A6D3F5CE8EBBF">
    <w:name w:val="B172DFB5B90845E8941A6D3F5CE8EBBF"/>
  </w:style>
  <w:style w:type="paragraph" w:customStyle="1" w:styleId="32601A64C7D94D339EC973FCD152C54C">
    <w:name w:val="32601A64C7D94D339EC973FCD152C54C"/>
  </w:style>
  <w:style w:type="paragraph" w:customStyle="1" w:styleId="D7C43A22102743B0865FE5722B12E5E7">
    <w:name w:val="D7C43A22102743B0865FE5722B12E5E7"/>
  </w:style>
  <w:style w:type="paragraph" w:customStyle="1" w:styleId="2F2945BA554E4445B02C86817B460ED7">
    <w:name w:val="2F2945BA554E4445B02C86817B460ED7"/>
  </w:style>
  <w:style w:type="paragraph" w:customStyle="1" w:styleId="CA1D9727A13C4836BDC10926D4B36372">
    <w:name w:val="CA1D9727A13C4836BDC10926D4B36372"/>
  </w:style>
  <w:style w:type="paragraph" w:customStyle="1" w:styleId="5147EB7BD48A45629581313E3A333269">
    <w:name w:val="5147EB7BD48A45629581313E3A333269"/>
  </w:style>
  <w:style w:type="paragraph" w:customStyle="1" w:styleId="83C794C684EA4537BFC029A0F34D883D">
    <w:name w:val="83C794C684EA4537BFC029A0F34D883D"/>
  </w:style>
  <w:style w:type="paragraph" w:customStyle="1" w:styleId="2082135485DA42D5B06EAC9020C6495A">
    <w:name w:val="2082135485DA42D5B06EAC9020C6495A"/>
  </w:style>
  <w:style w:type="paragraph" w:customStyle="1" w:styleId="F90932A19D814FCB9A1D5329AF5B4CCF">
    <w:name w:val="F90932A19D814FCB9A1D5329AF5B4CCF"/>
  </w:style>
  <w:style w:type="paragraph" w:customStyle="1" w:styleId="5E9D445F37BF403293E1602F3A2F114B">
    <w:name w:val="5E9D445F37BF403293E1602F3A2F114B"/>
  </w:style>
  <w:style w:type="paragraph" w:customStyle="1" w:styleId="9B516794F0D84E208F61A0A752605B13">
    <w:name w:val="9B516794F0D84E208F61A0A752605B13"/>
  </w:style>
  <w:style w:type="paragraph" w:customStyle="1" w:styleId="225EA6C5899E4BC780C17C85787D9389">
    <w:name w:val="225EA6C5899E4BC780C17C85787D9389"/>
  </w:style>
  <w:style w:type="paragraph" w:customStyle="1" w:styleId="3D08D0E641B4408B835CBE18B93DBDF9">
    <w:name w:val="3D08D0E641B4408B835CBE18B93DBDF9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paragraph" w:customStyle="1" w:styleId="E5FB0A90CD284CA29A2E3F1D0A79163B">
    <w:name w:val="E5FB0A90CD284CA29A2E3F1D0A7916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{31240B31-42C0-424F-A9EB-869C345ECD8D}tf00546271_win32.dotx</Template>
  <TotalTime>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2025-02-09T14:29:00Z</dcterms:created>
  <dcterms:modified xsi:type="dcterms:W3CDTF">2025-02-09T14:56:00Z</dcterms:modified>
</cp:coreProperties>
</file>