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horzAnchor="margin" w:tblpY="-300"/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:rsidRPr="0086108C" w14:paraId="0015C659" w14:textId="77777777" w:rsidTr="0086108C">
        <w:trPr>
          <w:trHeight w:val="4410"/>
        </w:trPr>
        <w:tc>
          <w:tcPr>
            <w:tcW w:w="3600" w:type="dxa"/>
            <w:vAlign w:val="bottom"/>
          </w:tcPr>
          <w:p w14:paraId="2AD34285" w14:textId="77777777" w:rsidR="001B2ABD" w:rsidRPr="0086108C" w:rsidRDefault="001B2ABD" w:rsidP="00684C50">
            <w:pPr>
              <w:tabs>
                <w:tab w:val="left" w:pos="990"/>
              </w:tabs>
              <w:jc w:val="both"/>
              <w:rPr>
                <w:rFonts w:ascii="Arial" w:hAnsi="Arial" w:cs="Arial"/>
                <w:b/>
                <w:bCs/>
              </w:rPr>
            </w:pPr>
            <w:r w:rsidRPr="0086108C"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inline distT="0" distB="0" distL="0" distR="0" wp14:anchorId="35A63C3A" wp14:editId="4233D258">
                      <wp:extent cx="2124000" cy="2122805"/>
                      <wp:effectExtent l="19367" t="18733" r="29528" b="29527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24000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7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8">
                                          <a14:imgEffect>
                                            <a14:colorTemperature colorTemp="69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l="-9000" t="-7000" r="-11000" b="-6000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686CFB82" id="Oval 2" o:spid="_x0000_s1026" alt="Title: Professional Headshot of Man" style="width:167.25pt;height:167.1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" strokecolor="#94b6d2 [3204]" strokeweight="5pt">
                      <v:fill r:id="rId9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05ABB652" w14:textId="77777777" w:rsidR="001B2ABD" w:rsidRPr="0086108C" w:rsidRDefault="001B2ABD" w:rsidP="00684C50">
            <w:pPr>
              <w:tabs>
                <w:tab w:val="left" w:pos="990"/>
              </w:tabs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</w:p>
        </w:tc>
        <w:tc>
          <w:tcPr>
            <w:tcW w:w="6470" w:type="dxa"/>
            <w:vAlign w:val="bottom"/>
          </w:tcPr>
          <w:p w14:paraId="277E1EA3" w14:textId="0D8BAD62" w:rsidR="001B2ABD" w:rsidRPr="0086108C" w:rsidRDefault="00280C49" w:rsidP="00684C50">
            <w:pPr>
              <w:pStyle w:val="Title"/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  <w:r w:rsidRPr="0086108C">
              <w:rPr>
                <w:rFonts w:ascii="Arial" w:hAnsi="Arial" w:cs="Arial"/>
                <w:b/>
                <w:bCs/>
                <w:sz w:val="36"/>
                <w:szCs w:val="36"/>
              </w:rPr>
              <w:t>Uhfanul rojaki sukron</w:t>
            </w:r>
          </w:p>
          <w:p w14:paraId="2C6A2B8F" w14:textId="67F0041F" w:rsidR="001B2ABD" w:rsidRPr="0086108C" w:rsidRDefault="00280C49" w:rsidP="00684C50">
            <w:pPr>
              <w:pStyle w:val="Subtitle"/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  <w:r w:rsidRPr="007336DC">
              <w:rPr>
                <w:rFonts w:ascii="Arial" w:hAnsi="Arial" w:cs="Arial"/>
                <w:b/>
                <w:bCs/>
                <w:spacing w:val="0"/>
                <w:w w:val="66"/>
                <w:sz w:val="36"/>
                <w:szCs w:val="36"/>
              </w:rPr>
              <w:t>Game Programme</w:t>
            </w:r>
            <w:r w:rsidRPr="007336DC">
              <w:rPr>
                <w:rFonts w:ascii="Arial" w:hAnsi="Arial" w:cs="Arial"/>
                <w:b/>
                <w:bCs/>
                <w:spacing w:val="23"/>
                <w:w w:val="66"/>
                <w:sz w:val="36"/>
                <w:szCs w:val="36"/>
              </w:rPr>
              <w:t>r</w:t>
            </w:r>
          </w:p>
        </w:tc>
      </w:tr>
      <w:tr w:rsidR="001B2ABD" w:rsidRPr="0086108C" w14:paraId="3866D2B2" w14:textId="77777777" w:rsidTr="0086108C">
        <w:tc>
          <w:tcPr>
            <w:tcW w:w="3600" w:type="dxa"/>
          </w:tcPr>
          <w:sdt>
            <w:sdtPr>
              <w:rPr>
                <w:rFonts w:ascii="Arial" w:hAnsi="Arial" w:cs="Arial"/>
              </w:rPr>
              <w:id w:val="-1711873194"/>
              <w:placeholder>
                <w:docPart w:val="77CA92A070EB4BEF8A095404569C3E11"/>
              </w:placeholder>
              <w:temporary/>
              <w:showingPlcHdr/>
              <w15:appearance w15:val="hidden"/>
            </w:sdtPr>
            <w:sdtContent>
              <w:p w14:paraId="5E66FD0D" w14:textId="77777777" w:rsidR="001B2ABD" w:rsidRPr="0086108C" w:rsidRDefault="00036450" w:rsidP="00684C50">
                <w:pPr>
                  <w:pStyle w:val="Heading3"/>
                  <w:jc w:val="both"/>
                  <w:rPr>
                    <w:rFonts w:ascii="Arial" w:hAnsi="Arial" w:cs="Arial"/>
                  </w:rPr>
                </w:pPr>
                <w:r w:rsidRPr="00754F67">
                  <w:rPr>
                    <w:rFonts w:ascii="Arial" w:hAnsi="Arial" w:cs="Arial"/>
                    <w:sz w:val="26"/>
                    <w:szCs w:val="26"/>
                  </w:rPr>
                  <w:t>Profile</w:t>
                </w:r>
              </w:p>
            </w:sdtContent>
          </w:sdt>
          <w:p w14:paraId="6A967952" w14:textId="260A3B5A" w:rsidR="00684C50" w:rsidRDefault="00684C50" w:rsidP="00684C50">
            <w:pPr>
              <w:jc w:val="both"/>
              <w:rPr>
                <w:rFonts w:ascii="Arial" w:hAnsi="Arial" w:cs="Arial"/>
                <w:szCs w:val="18"/>
              </w:rPr>
            </w:pPr>
            <w:r w:rsidRPr="00684C50">
              <w:rPr>
                <w:rFonts w:ascii="Arial" w:hAnsi="Arial" w:cs="Arial"/>
                <w:szCs w:val="18"/>
              </w:rPr>
              <w:t xml:space="preserve">Hallo,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perkenalkan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saya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Jaki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mahasiswa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semester 6 program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studi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Teknologi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Game,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Politeknik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Elektronika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Negeri Surabaya. Saya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memiliki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ketertarikan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dalam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pengembangan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permainan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digital. </w:t>
            </w:r>
            <w:r w:rsidRPr="00D57AD0">
              <w:rPr>
                <w:rFonts w:ascii="Arial" w:hAnsi="Arial" w:cs="Arial"/>
                <w:szCs w:val="18"/>
              </w:rPr>
              <w:t>Saya</w:t>
            </w:r>
            <w:r w:rsidR="00B731AB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belajar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berbagai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bahasa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pemrograman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seperti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C++</w:t>
            </w:r>
            <w:r w:rsidRPr="00684C50">
              <w:rPr>
                <w:rFonts w:ascii="Arial" w:hAnsi="Arial" w:cs="Arial"/>
                <w:szCs w:val="18"/>
              </w:rPr>
              <w:t>, C#</w:t>
            </w:r>
            <w:r w:rsidRPr="00D57AD0">
              <w:rPr>
                <w:rFonts w:ascii="Arial" w:hAnsi="Arial" w:cs="Arial"/>
                <w:szCs w:val="18"/>
              </w:rPr>
              <w:t xml:space="preserve">, </w:t>
            </w:r>
            <w:r w:rsidR="00754F67">
              <w:rPr>
                <w:rFonts w:ascii="Arial" w:hAnsi="Arial" w:cs="Arial"/>
                <w:szCs w:val="18"/>
              </w:rPr>
              <w:t>dan</w:t>
            </w:r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memiliki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pemahaman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tentang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game engines</w:t>
            </w:r>
            <w:r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18"/>
              </w:rPr>
              <w:t>seperti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r w:rsidRPr="00D57AD0">
              <w:rPr>
                <w:rFonts w:ascii="Arial" w:hAnsi="Arial" w:cs="Arial"/>
                <w:szCs w:val="18"/>
              </w:rPr>
              <w:t>Unit</w:t>
            </w:r>
            <w:r w:rsidRPr="00684C50">
              <w:rPr>
                <w:rFonts w:ascii="Arial" w:hAnsi="Arial" w:cs="Arial"/>
                <w:szCs w:val="18"/>
              </w:rPr>
              <w:t xml:space="preserve">y. </w:t>
            </w:r>
          </w:p>
          <w:p w14:paraId="60121538" w14:textId="77777777" w:rsidR="00684C50" w:rsidRPr="00684C50" w:rsidRDefault="00684C50" w:rsidP="00684C50">
            <w:pPr>
              <w:jc w:val="both"/>
              <w:rPr>
                <w:rFonts w:ascii="Arial" w:hAnsi="Arial" w:cs="Arial"/>
                <w:color w:val="FF0000"/>
                <w:szCs w:val="18"/>
              </w:rPr>
            </w:pPr>
          </w:p>
          <w:p w14:paraId="29B93A6C" w14:textId="0E756D10" w:rsidR="00684C50" w:rsidRPr="00D57AD0" w:rsidRDefault="00684C50" w:rsidP="00684C50">
            <w:pPr>
              <w:spacing w:after="160" w:line="259" w:lineRule="auto"/>
              <w:jc w:val="both"/>
              <w:rPr>
                <w:rFonts w:ascii="Arial" w:hAnsi="Arial" w:cs="Arial"/>
                <w:szCs w:val="18"/>
              </w:rPr>
            </w:pPr>
            <w:proofErr w:type="spellStart"/>
            <w:r w:rsidRPr="00684C50">
              <w:rPr>
                <w:rFonts w:ascii="Arial" w:hAnsi="Arial" w:cs="Arial"/>
                <w:szCs w:val="18"/>
              </w:rPr>
              <w:t>Selama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perkuliahan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>,</w:t>
            </w:r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saya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dilatih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untuk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bisa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berpikir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kreatif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dan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inovatif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dalam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menyelesaikan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sebuah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masala</w:t>
            </w:r>
            <w:r w:rsidRPr="00684C50">
              <w:rPr>
                <w:rFonts w:ascii="Arial" w:hAnsi="Arial" w:cs="Arial"/>
                <w:szCs w:val="18"/>
              </w:rPr>
              <w:t>h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  <w:szCs w:val="18"/>
              </w:rPr>
              <w:t>serta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dituntut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untuk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bisa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bekerja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dalam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tim</w:t>
            </w:r>
            <w:r w:rsidRPr="00684C50">
              <w:rPr>
                <w:rFonts w:ascii="Arial" w:hAnsi="Arial" w:cs="Arial"/>
                <w:szCs w:val="18"/>
              </w:rPr>
              <w:t>.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r w:rsidRPr="00D57AD0">
              <w:rPr>
                <w:rFonts w:ascii="Arial" w:hAnsi="Arial" w:cs="Arial"/>
                <w:szCs w:val="18"/>
              </w:rPr>
              <w:t xml:space="preserve">Saya sangat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tertarik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dengan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industri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game dan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senang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mengeksplorasi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berbagai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aspek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dalam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menciptakan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pengalaman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D57AD0">
              <w:rPr>
                <w:rFonts w:ascii="Arial" w:hAnsi="Arial" w:cs="Arial"/>
                <w:szCs w:val="18"/>
              </w:rPr>
              <w:t>bermain</w:t>
            </w:r>
            <w:proofErr w:type="spellEnd"/>
            <w:r w:rsidRPr="00D57AD0">
              <w:rPr>
                <w:rFonts w:ascii="Arial" w:hAnsi="Arial" w:cs="Arial"/>
                <w:szCs w:val="18"/>
              </w:rPr>
              <w:t xml:space="preserve"> </w:t>
            </w:r>
            <w:r w:rsidRPr="00684C50">
              <w:rPr>
                <w:rFonts w:ascii="Arial" w:hAnsi="Arial" w:cs="Arial"/>
                <w:szCs w:val="18"/>
              </w:rPr>
              <w:t xml:space="preserve">yang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menyenangkan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bagi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pemainnya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. </w:t>
            </w:r>
          </w:p>
          <w:p w14:paraId="42030FD6" w14:textId="77264C6A" w:rsidR="00684C50" w:rsidRPr="00684C50" w:rsidRDefault="00684C50" w:rsidP="00684C50">
            <w:pPr>
              <w:jc w:val="both"/>
              <w:rPr>
                <w:rFonts w:ascii="Arial" w:hAnsi="Arial" w:cs="Arial"/>
                <w:szCs w:val="18"/>
              </w:rPr>
            </w:pPr>
            <w:proofErr w:type="spellStart"/>
            <w:r w:rsidRPr="00684C50">
              <w:rPr>
                <w:rFonts w:ascii="Arial" w:hAnsi="Arial" w:cs="Arial"/>
                <w:szCs w:val="18"/>
              </w:rPr>
              <w:t>Komunikasi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dan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kolaborasi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tim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yang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baik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sangat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penting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bagi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seorang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pengembang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permainan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digital yang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diharuskan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melibatkan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banyak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tim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dengan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berbagai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keahlian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.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Untuk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itu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saya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siap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untuk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terus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mengembangkan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diri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baik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agar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bisa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berkontribusi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dalam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pengembangan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</w:t>
            </w:r>
            <w:proofErr w:type="spellStart"/>
            <w:r w:rsidRPr="00684C50">
              <w:rPr>
                <w:rFonts w:ascii="Arial" w:hAnsi="Arial" w:cs="Arial"/>
                <w:szCs w:val="18"/>
              </w:rPr>
              <w:t>permainan</w:t>
            </w:r>
            <w:proofErr w:type="spellEnd"/>
            <w:r w:rsidRPr="00684C50">
              <w:rPr>
                <w:rFonts w:ascii="Arial" w:hAnsi="Arial" w:cs="Arial"/>
                <w:szCs w:val="18"/>
              </w:rPr>
              <w:t xml:space="preserve"> digital di Indonesia. </w:t>
            </w:r>
          </w:p>
          <w:p w14:paraId="1F8313A0" w14:textId="77777777" w:rsidR="00036450" w:rsidRPr="0086108C" w:rsidRDefault="00036450" w:rsidP="00684C50">
            <w:pPr>
              <w:jc w:val="both"/>
              <w:rPr>
                <w:rFonts w:ascii="Arial" w:hAnsi="Arial" w:cs="Arial"/>
              </w:rPr>
            </w:pPr>
          </w:p>
          <w:p w14:paraId="0294B413" w14:textId="32B823E0" w:rsidR="00036450" w:rsidRPr="00084367" w:rsidRDefault="00DA0904" w:rsidP="00684C50">
            <w:pPr>
              <w:pStyle w:val="Heading3"/>
              <w:jc w:val="both"/>
              <w:rPr>
                <w:rFonts w:ascii="Arial" w:hAnsi="Arial" w:cs="Arial"/>
                <w:szCs w:val="28"/>
              </w:rPr>
            </w:pPr>
            <w:r w:rsidRPr="00084367">
              <w:rPr>
                <w:rFonts w:ascii="Arial" w:hAnsi="Arial" w:cs="Arial"/>
                <w:szCs w:val="28"/>
              </w:rPr>
              <w:t>Kontak</w:t>
            </w:r>
          </w:p>
          <w:p w14:paraId="1DCCF34D" w14:textId="3270E83D" w:rsidR="004D3011" w:rsidRPr="0086108C" w:rsidRDefault="00DA0904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No HP</w:t>
            </w:r>
          </w:p>
          <w:p w14:paraId="7EED60B6" w14:textId="10FDA031" w:rsidR="004D3011" w:rsidRPr="0086108C" w:rsidRDefault="00722C62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0895710664900</w:t>
            </w:r>
          </w:p>
          <w:p w14:paraId="5B655014" w14:textId="77777777" w:rsidR="00B731AB" w:rsidRDefault="00B731AB" w:rsidP="00684C50">
            <w:pPr>
              <w:jc w:val="both"/>
              <w:rPr>
                <w:rFonts w:ascii="Arial" w:hAnsi="Arial" w:cs="Arial"/>
              </w:rPr>
            </w:pPr>
          </w:p>
          <w:p w14:paraId="5082F8EB" w14:textId="77777777" w:rsidR="00D6013C" w:rsidRDefault="00D6013C" w:rsidP="00684C50">
            <w:pPr>
              <w:jc w:val="both"/>
              <w:rPr>
                <w:rFonts w:ascii="Arial" w:hAnsi="Arial" w:cs="Arial"/>
              </w:rPr>
            </w:pPr>
          </w:p>
          <w:p w14:paraId="5C3471A3" w14:textId="12C1B537" w:rsidR="00084367" w:rsidRDefault="00084367" w:rsidP="00684C5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Instagram:</w:t>
            </w:r>
          </w:p>
          <w:p w14:paraId="6DC96403" w14:textId="12407371" w:rsidR="00084367" w:rsidRDefault="00D6013C" w:rsidP="00684C5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@jakisukron</w:t>
            </w:r>
          </w:p>
          <w:p w14:paraId="13F334E1" w14:textId="77777777" w:rsidR="00D6013C" w:rsidRDefault="00D6013C" w:rsidP="00684C50">
            <w:pPr>
              <w:jc w:val="both"/>
              <w:rPr>
                <w:rFonts w:ascii="Arial" w:hAnsi="Arial" w:cs="Arial"/>
              </w:rPr>
            </w:pPr>
          </w:p>
          <w:p w14:paraId="38E8A671" w14:textId="77777777" w:rsidR="00CB1EDA" w:rsidRPr="0086108C" w:rsidRDefault="00CB1EDA" w:rsidP="00684C50">
            <w:pPr>
              <w:jc w:val="both"/>
              <w:rPr>
                <w:rFonts w:ascii="Arial" w:hAnsi="Arial" w:cs="Arial"/>
              </w:rPr>
            </w:pPr>
          </w:p>
          <w:sdt>
            <w:sdtPr>
              <w:rPr>
                <w:rFonts w:ascii="Arial" w:hAnsi="Arial" w:cs="Arial"/>
              </w:rPr>
              <w:id w:val="-240260293"/>
              <w:placeholder>
                <w:docPart w:val="BCD8C08B0DEB43AE87A1CF1F5CAC341C"/>
              </w:placeholder>
              <w:temporary/>
              <w:showingPlcHdr/>
              <w15:appearance w15:val="hidden"/>
            </w:sdtPr>
            <w:sdtContent>
              <w:p w14:paraId="7995DE05" w14:textId="77777777" w:rsidR="004D3011" w:rsidRPr="0086108C" w:rsidRDefault="004D3011" w:rsidP="00684C50">
                <w:pPr>
                  <w:jc w:val="both"/>
                  <w:rPr>
                    <w:rFonts w:ascii="Arial" w:hAnsi="Arial" w:cs="Arial"/>
                  </w:rPr>
                </w:pPr>
                <w:r w:rsidRPr="0086108C">
                  <w:rPr>
                    <w:rFonts w:ascii="Arial" w:hAnsi="Arial" w:cs="Arial"/>
                  </w:rPr>
                  <w:t>EMAIL:</w:t>
                </w:r>
              </w:p>
            </w:sdtContent>
          </w:sdt>
          <w:p w14:paraId="057368B8" w14:textId="2A83EA6F" w:rsidR="00036450" w:rsidRPr="0086108C" w:rsidRDefault="00722C62" w:rsidP="00684C50">
            <w:pPr>
              <w:jc w:val="both"/>
              <w:rPr>
                <w:rStyle w:val="Hyperlink"/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Jakisukron@gmail.com</w:t>
            </w:r>
          </w:p>
          <w:p w14:paraId="37851AE9" w14:textId="20BE8751" w:rsidR="004D3011" w:rsidRPr="00084367" w:rsidRDefault="00DA0904" w:rsidP="00684C50">
            <w:pPr>
              <w:pStyle w:val="Heading3"/>
              <w:jc w:val="both"/>
              <w:rPr>
                <w:rFonts w:ascii="Arial" w:hAnsi="Arial" w:cs="Arial"/>
                <w:szCs w:val="28"/>
              </w:rPr>
            </w:pPr>
            <w:r w:rsidRPr="00084367">
              <w:rPr>
                <w:rFonts w:ascii="Arial" w:hAnsi="Arial" w:cs="Arial"/>
                <w:szCs w:val="28"/>
              </w:rPr>
              <w:lastRenderedPageBreak/>
              <w:t>Hobi</w:t>
            </w:r>
          </w:p>
          <w:p w14:paraId="08661BBD" w14:textId="544D8B76" w:rsidR="004D3011" w:rsidRPr="0086108C" w:rsidRDefault="00722C62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Bermain</w:t>
            </w:r>
            <w:proofErr w:type="spellEnd"/>
            <w:r w:rsidRPr="0086108C">
              <w:rPr>
                <w:rFonts w:ascii="Arial" w:hAnsi="Arial" w:cs="Arial"/>
              </w:rPr>
              <w:t xml:space="preserve"> Game</w:t>
            </w:r>
          </w:p>
          <w:p w14:paraId="5042D2E3" w14:textId="388B51BD" w:rsidR="004D3011" w:rsidRPr="0086108C" w:rsidRDefault="00722C62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Berenang</w:t>
            </w:r>
            <w:proofErr w:type="spellEnd"/>
          </w:p>
          <w:p w14:paraId="64ED6C9E" w14:textId="7EB5EAE3" w:rsidR="001E2F8A" w:rsidRPr="0086108C" w:rsidRDefault="00722C62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Bersepeda</w:t>
            </w:r>
            <w:proofErr w:type="spellEnd"/>
          </w:p>
          <w:p w14:paraId="2C3A46F0" w14:textId="6C35ED94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Menoton</w:t>
            </w:r>
            <w:proofErr w:type="spellEnd"/>
            <w:r w:rsidRPr="0086108C">
              <w:rPr>
                <w:rFonts w:ascii="Arial" w:hAnsi="Arial" w:cs="Arial"/>
              </w:rPr>
              <w:t xml:space="preserve"> Film</w:t>
            </w:r>
          </w:p>
          <w:p w14:paraId="036CC45E" w14:textId="0AD37CC2" w:rsidR="001E2F8A" w:rsidRPr="00084367" w:rsidRDefault="001E2F8A" w:rsidP="00684C50">
            <w:pPr>
              <w:pStyle w:val="Heading3"/>
              <w:jc w:val="both"/>
              <w:rPr>
                <w:rFonts w:ascii="Arial" w:hAnsi="Arial" w:cs="Arial"/>
                <w:szCs w:val="28"/>
              </w:rPr>
            </w:pPr>
            <w:r w:rsidRPr="00084367">
              <w:rPr>
                <w:rFonts w:ascii="Arial" w:hAnsi="Arial" w:cs="Arial"/>
                <w:szCs w:val="28"/>
              </w:rPr>
              <w:t>Bahasa</w:t>
            </w:r>
          </w:p>
          <w:p w14:paraId="54D23CB0" w14:textId="7915EEA2" w:rsidR="001E2F8A" w:rsidRPr="0086108C" w:rsidRDefault="001E2F8A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Bahasa Indonesia (Mahir)</w:t>
            </w:r>
          </w:p>
          <w:p w14:paraId="54765AD1" w14:textId="6B06E4EF" w:rsidR="001E2F8A" w:rsidRPr="0086108C" w:rsidRDefault="001E2F8A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 xml:space="preserve">Bahasa </w:t>
            </w:r>
            <w:proofErr w:type="spellStart"/>
            <w:r w:rsidRPr="0086108C">
              <w:rPr>
                <w:rFonts w:ascii="Arial" w:hAnsi="Arial" w:cs="Arial"/>
              </w:rPr>
              <w:t>Inggris</w:t>
            </w:r>
            <w:proofErr w:type="spellEnd"/>
            <w:r w:rsidRPr="0086108C">
              <w:rPr>
                <w:rFonts w:ascii="Arial" w:hAnsi="Arial" w:cs="Arial"/>
              </w:rPr>
              <w:t xml:space="preserve"> (</w:t>
            </w:r>
            <w:proofErr w:type="spellStart"/>
            <w:r w:rsidRPr="0086108C">
              <w:rPr>
                <w:rFonts w:ascii="Arial" w:hAnsi="Arial" w:cs="Arial"/>
              </w:rPr>
              <w:t>Menengah</w:t>
            </w:r>
            <w:proofErr w:type="spellEnd"/>
            <w:r w:rsidRPr="0086108C">
              <w:rPr>
                <w:rFonts w:ascii="Arial" w:hAnsi="Arial" w:cs="Arial"/>
              </w:rPr>
              <w:t>)</w:t>
            </w:r>
          </w:p>
          <w:p w14:paraId="798553A2" w14:textId="04E81C31" w:rsidR="001E2F8A" w:rsidRPr="0086108C" w:rsidRDefault="001E2F8A" w:rsidP="00684C50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720" w:type="dxa"/>
          </w:tcPr>
          <w:p w14:paraId="0AE65734" w14:textId="77777777" w:rsidR="001B2ABD" w:rsidRPr="0086108C" w:rsidRDefault="001B2ABD" w:rsidP="00684C50">
            <w:pPr>
              <w:tabs>
                <w:tab w:val="left" w:pos="990"/>
              </w:tabs>
              <w:jc w:val="both"/>
              <w:rPr>
                <w:rFonts w:ascii="Arial" w:hAnsi="Arial" w:cs="Arial"/>
              </w:rPr>
            </w:pPr>
          </w:p>
        </w:tc>
        <w:tc>
          <w:tcPr>
            <w:tcW w:w="6470" w:type="dxa"/>
          </w:tcPr>
          <w:p w14:paraId="41AC285A" w14:textId="046774E4" w:rsidR="001B2ABD" w:rsidRPr="0086108C" w:rsidRDefault="00280C49" w:rsidP="00684C50">
            <w:pPr>
              <w:pStyle w:val="Heading2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Pendidikan</w:t>
            </w:r>
          </w:p>
          <w:p w14:paraId="0494E2F6" w14:textId="09640E22" w:rsidR="00036450" w:rsidRPr="0086108C" w:rsidRDefault="00280C49" w:rsidP="00684C50">
            <w:pPr>
              <w:pStyle w:val="Heading4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SMAN Gurah</w:t>
            </w:r>
          </w:p>
          <w:p w14:paraId="5ED397CF" w14:textId="1C288882" w:rsidR="00036450" w:rsidRPr="0086108C" w:rsidRDefault="00280C49" w:rsidP="00684C50">
            <w:pPr>
              <w:pStyle w:val="Date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2019</w:t>
            </w:r>
            <w:r w:rsidR="00036450" w:rsidRPr="0086108C">
              <w:rPr>
                <w:rFonts w:ascii="Arial" w:hAnsi="Arial" w:cs="Arial"/>
              </w:rPr>
              <w:t xml:space="preserve"> - </w:t>
            </w:r>
            <w:r w:rsidRPr="0086108C">
              <w:rPr>
                <w:rFonts w:ascii="Arial" w:hAnsi="Arial" w:cs="Arial"/>
              </w:rPr>
              <w:t>2022</w:t>
            </w:r>
          </w:p>
          <w:p w14:paraId="5472183D" w14:textId="77777777" w:rsidR="00036450" w:rsidRPr="0086108C" w:rsidRDefault="00036450" w:rsidP="00684C50">
            <w:pPr>
              <w:jc w:val="both"/>
              <w:rPr>
                <w:rFonts w:ascii="Arial" w:hAnsi="Arial" w:cs="Arial"/>
              </w:rPr>
            </w:pPr>
          </w:p>
          <w:p w14:paraId="3818BE64" w14:textId="3DD26DA7" w:rsidR="00036450" w:rsidRPr="0086108C" w:rsidRDefault="00280C49" w:rsidP="00684C50">
            <w:pPr>
              <w:pStyle w:val="Heading4"/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Politeknik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Elektronika</w:t>
            </w:r>
            <w:proofErr w:type="spellEnd"/>
            <w:r w:rsidRPr="0086108C">
              <w:rPr>
                <w:rFonts w:ascii="Arial" w:hAnsi="Arial" w:cs="Arial"/>
              </w:rPr>
              <w:t xml:space="preserve"> Negeri Surabaya </w:t>
            </w:r>
          </w:p>
          <w:p w14:paraId="284CE130" w14:textId="5202C028" w:rsidR="00036450" w:rsidRPr="0086108C" w:rsidRDefault="00280C49" w:rsidP="00684C50">
            <w:pPr>
              <w:pStyle w:val="Date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2022</w:t>
            </w:r>
            <w:r w:rsidR="00036450" w:rsidRPr="0086108C">
              <w:rPr>
                <w:rFonts w:ascii="Arial" w:hAnsi="Arial" w:cs="Arial"/>
              </w:rPr>
              <w:t xml:space="preserve"> </w:t>
            </w:r>
            <w:r w:rsidRPr="0086108C">
              <w:rPr>
                <w:rFonts w:ascii="Arial" w:hAnsi="Arial" w:cs="Arial"/>
              </w:rPr>
              <w:t>–</w:t>
            </w:r>
            <w:r w:rsidR="00036450"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Sekarang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</w:p>
          <w:p w14:paraId="2867C6A1" w14:textId="4CC5801A" w:rsidR="00036450" w:rsidRPr="0086108C" w:rsidRDefault="00280C49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(</w:t>
            </w:r>
            <w:proofErr w:type="spellStart"/>
            <w:r w:rsidRPr="0086108C">
              <w:rPr>
                <w:rFonts w:ascii="Arial" w:hAnsi="Arial" w:cs="Arial"/>
              </w:rPr>
              <w:t>Teknologi</w:t>
            </w:r>
            <w:proofErr w:type="spellEnd"/>
            <w:r w:rsidRPr="0086108C">
              <w:rPr>
                <w:rFonts w:ascii="Arial" w:hAnsi="Arial" w:cs="Arial"/>
              </w:rPr>
              <w:t xml:space="preserve"> Game)</w:t>
            </w:r>
          </w:p>
          <w:p w14:paraId="303BE050" w14:textId="56F21207" w:rsidR="00036450" w:rsidRPr="0086108C" w:rsidRDefault="00280C49" w:rsidP="00684C50">
            <w:pPr>
              <w:pStyle w:val="Heading2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PENGALAMAN Organisasi</w:t>
            </w:r>
          </w:p>
          <w:p w14:paraId="318F180F" w14:textId="46E3EBA3" w:rsidR="00722C62" w:rsidRPr="0086108C" w:rsidRDefault="00722C62" w:rsidP="00684C50">
            <w:pPr>
              <w:pStyle w:val="Heading4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B</w:t>
            </w:r>
            <w:r w:rsidR="00684C50">
              <w:rPr>
                <w:rFonts w:ascii="Arial" w:hAnsi="Arial" w:cs="Arial"/>
              </w:rPr>
              <w:t xml:space="preserve">adan </w:t>
            </w:r>
            <w:r w:rsidRPr="0086108C">
              <w:rPr>
                <w:rFonts w:ascii="Arial" w:hAnsi="Arial" w:cs="Arial"/>
              </w:rPr>
              <w:t>S</w:t>
            </w:r>
            <w:r w:rsidR="00684C50">
              <w:rPr>
                <w:rFonts w:ascii="Arial" w:hAnsi="Arial" w:cs="Arial"/>
              </w:rPr>
              <w:t xml:space="preserve">emi </w:t>
            </w:r>
            <w:proofErr w:type="spellStart"/>
            <w:r w:rsidRPr="0086108C">
              <w:rPr>
                <w:rFonts w:ascii="Arial" w:hAnsi="Arial" w:cs="Arial"/>
              </w:rPr>
              <w:t>O</w:t>
            </w:r>
            <w:r w:rsidR="00684C50">
              <w:rPr>
                <w:rFonts w:ascii="Arial" w:hAnsi="Arial" w:cs="Arial"/>
              </w:rPr>
              <w:t>tonom</w:t>
            </w:r>
            <w:proofErr w:type="spellEnd"/>
            <w:r w:rsidRPr="0086108C">
              <w:rPr>
                <w:rFonts w:ascii="Arial" w:hAnsi="Arial" w:cs="Arial"/>
              </w:rPr>
              <w:t xml:space="preserve"> G</w:t>
            </w:r>
            <w:r w:rsidR="00684C50">
              <w:rPr>
                <w:rFonts w:ascii="Arial" w:hAnsi="Arial" w:cs="Arial"/>
              </w:rPr>
              <w:t xml:space="preserve">ame </w:t>
            </w:r>
            <w:r w:rsidRPr="0086108C">
              <w:rPr>
                <w:rFonts w:ascii="Arial" w:hAnsi="Arial" w:cs="Arial"/>
              </w:rPr>
              <w:t>T</w:t>
            </w:r>
            <w:r w:rsidR="00684C50">
              <w:rPr>
                <w:rFonts w:ascii="Arial" w:hAnsi="Arial" w:cs="Arial"/>
              </w:rPr>
              <w:t xml:space="preserve">echnology </w:t>
            </w:r>
          </w:p>
          <w:p w14:paraId="44292131" w14:textId="28CC9A86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Staff Muda</w:t>
            </w:r>
          </w:p>
          <w:p w14:paraId="515E328E" w14:textId="32CEA737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22 September 2023</w:t>
            </w:r>
          </w:p>
          <w:p w14:paraId="7243916B" w14:textId="3B12EA04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Menjadi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anggota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resmi</w:t>
            </w:r>
            <w:proofErr w:type="spellEnd"/>
            <w:r w:rsidRPr="0086108C">
              <w:rPr>
                <w:rFonts w:ascii="Arial" w:hAnsi="Arial" w:cs="Arial"/>
              </w:rPr>
              <w:t xml:space="preserve"> BSO GT</w:t>
            </w:r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bertujuan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untuk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mengatur</w:t>
            </w:r>
            <w:proofErr w:type="spellEnd"/>
            <w:r w:rsidR="00B72C47">
              <w:rPr>
                <w:rFonts w:ascii="Arial" w:hAnsi="Arial" w:cs="Arial"/>
              </w:rPr>
              <w:t xml:space="preserve"> dan </w:t>
            </w:r>
            <w:proofErr w:type="spellStart"/>
            <w:r w:rsidR="00B72C47">
              <w:rPr>
                <w:rFonts w:ascii="Arial" w:hAnsi="Arial" w:cs="Arial"/>
              </w:rPr>
              <w:t>memberikan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kegiatan</w:t>
            </w:r>
            <w:proofErr w:type="spellEnd"/>
            <w:r w:rsidR="00B72C47">
              <w:rPr>
                <w:rFonts w:ascii="Arial" w:hAnsi="Arial" w:cs="Arial"/>
              </w:rPr>
              <w:t xml:space="preserve"> – </w:t>
            </w:r>
            <w:proofErr w:type="spellStart"/>
            <w:r w:rsidR="00B72C47">
              <w:rPr>
                <w:rFonts w:ascii="Arial" w:hAnsi="Arial" w:cs="Arial"/>
              </w:rPr>
              <w:t>kegiatan</w:t>
            </w:r>
            <w:proofErr w:type="spellEnd"/>
            <w:r w:rsidR="00B72C47">
              <w:rPr>
                <w:rFonts w:ascii="Arial" w:hAnsi="Arial" w:cs="Arial"/>
              </w:rPr>
              <w:t xml:space="preserve"> yang </w:t>
            </w:r>
            <w:proofErr w:type="spellStart"/>
            <w:r w:rsidR="00B72C47">
              <w:rPr>
                <w:rFonts w:ascii="Arial" w:hAnsi="Arial" w:cs="Arial"/>
              </w:rPr>
              <w:t>dapat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membantu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mahasiswa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teknologi</w:t>
            </w:r>
            <w:proofErr w:type="spellEnd"/>
            <w:r w:rsidR="00B72C47">
              <w:rPr>
                <w:rFonts w:ascii="Arial" w:hAnsi="Arial" w:cs="Arial"/>
              </w:rPr>
              <w:t xml:space="preserve"> game </w:t>
            </w:r>
            <w:proofErr w:type="spellStart"/>
            <w:r w:rsidR="00B72C47">
              <w:rPr>
                <w:rFonts w:ascii="Arial" w:hAnsi="Arial" w:cs="Arial"/>
              </w:rPr>
              <w:t>diluar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kegiatan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kampus</w:t>
            </w:r>
            <w:proofErr w:type="spellEnd"/>
            <w:r w:rsidR="00B72C47">
              <w:rPr>
                <w:rFonts w:ascii="Arial" w:hAnsi="Arial" w:cs="Arial"/>
              </w:rPr>
              <w:t xml:space="preserve">. Saya </w:t>
            </w:r>
            <w:proofErr w:type="spellStart"/>
            <w:r w:rsidR="00B72C47">
              <w:rPr>
                <w:rFonts w:ascii="Arial" w:hAnsi="Arial" w:cs="Arial"/>
              </w:rPr>
              <w:t>masuk</w:t>
            </w:r>
            <w:proofErr w:type="spellEnd"/>
            <w:r w:rsidR="00B72C47">
              <w:rPr>
                <w:rFonts w:ascii="Arial" w:hAnsi="Arial" w:cs="Arial"/>
              </w:rPr>
              <w:t xml:space="preserve"> di </w:t>
            </w:r>
            <w:proofErr w:type="spellStart"/>
            <w:r w:rsidR="00B72C47">
              <w:rPr>
                <w:rFonts w:ascii="Arial" w:hAnsi="Arial" w:cs="Arial"/>
              </w:rPr>
              <w:t>departemen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dalam</w:t>
            </w:r>
            <w:proofErr w:type="spellEnd"/>
            <w:r w:rsidR="00B72C47">
              <w:rPr>
                <w:rFonts w:ascii="Arial" w:hAnsi="Arial" w:cs="Arial"/>
              </w:rPr>
              <w:t xml:space="preserve"> negeri yang </w:t>
            </w:r>
            <w:proofErr w:type="spellStart"/>
            <w:r w:rsidR="00B72C47">
              <w:rPr>
                <w:rFonts w:ascii="Arial" w:hAnsi="Arial" w:cs="Arial"/>
              </w:rPr>
              <w:t>berfungsi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untuk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menjadi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penghubung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antara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mahasiwa</w:t>
            </w:r>
            <w:proofErr w:type="spellEnd"/>
            <w:r w:rsidR="00B72C47">
              <w:rPr>
                <w:rFonts w:ascii="Arial" w:hAnsi="Arial" w:cs="Arial"/>
              </w:rPr>
              <w:t xml:space="preserve"> </w:t>
            </w:r>
            <w:proofErr w:type="spellStart"/>
            <w:r w:rsidR="00B72C47">
              <w:rPr>
                <w:rFonts w:ascii="Arial" w:hAnsi="Arial" w:cs="Arial"/>
              </w:rPr>
              <w:t>teknologi</w:t>
            </w:r>
            <w:proofErr w:type="spellEnd"/>
            <w:r w:rsidR="00B72C47">
              <w:rPr>
                <w:rFonts w:ascii="Arial" w:hAnsi="Arial" w:cs="Arial"/>
              </w:rPr>
              <w:t xml:space="preserve"> game, </w:t>
            </w:r>
            <w:proofErr w:type="spellStart"/>
            <w:r w:rsidR="00B72C47">
              <w:rPr>
                <w:rFonts w:ascii="Arial" w:hAnsi="Arial" w:cs="Arial"/>
              </w:rPr>
              <w:t>kampus</w:t>
            </w:r>
            <w:proofErr w:type="spellEnd"/>
            <w:r w:rsidR="00B72C47">
              <w:rPr>
                <w:rFonts w:ascii="Arial" w:hAnsi="Arial" w:cs="Arial"/>
              </w:rPr>
              <w:t>, dan BSO GT.</w:t>
            </w:r>
          </w:p>
          <w:p w14:paraId="0B0ED409" w14:textId="77777777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</w:p>
          <w:p w14:paraId="034767A9" w14:textId="51FB918F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Panitia</w:t>
            </w:r>
            <w:proofErr w:type="spellEnd"/>
            <w:r w:rsidRPr="0086108C">
              <w:rPr>
                <w:rFonts w:ascii="Arial" w:hAnsi="Arial" w:cs="Arial"/>
              </w:rPr>
              <w:t xml:space="preserve"> Acara</w:t>
            </w:r>
          </w:p>
          <w:p w14:paraId="565B884D" w14:textId="69905D20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22 – 24 Maret 2024</w:t>
            </w:r>
          </w:p>
          <w:p w14:paraId="09F15F03" w14:textId="7DA8C332" w:rsidR="001054D3" w:rsidRPr="0086108C" w:rsidRDefault="001054D3" w:rsidP="00684C50">
            <w:p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Menjadi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panitia</w:t>
            </w:r>
            <w:proofErr w:type="spellEnd"/>
            <w:r w:rsidRPr="0086108C">
              <w:rPr>
                <w:rFonts w:ascii="Arial" w:hAnsi="Arial" w:cs="Arial"/>
              </w:rPr>
              <w:t xml:space="preserve"> LO </w:t>
            </w:r>
            <w:proofErr w:type="spellStart"/>
            <w:r w:rsidRPr="0086108C">
              <w:rPr>
                <w:rFonts w:ascii="Arial" w:hAnsi="Arial" w:cs="Arial"/>
              </w:rPr>
              <w:t>untuk</w:t>
            </w:r>
            <w:proofErr w:type="spellEnd"/>
            <w:r w:rsidRPr="0086108C">
              <w:rPr>
                <w:rFonts w:ascii="Arial" w:hAnsi="Arial" w:cs="Arial"/>
              </w:rPr>
              <w:t xml:space="preserve"> acara </w:t>
            </w:r>
            <w:r w:rsidR="00664442">
              <w:rPr>
                <w:rFonts w:ascii="Arial" w:hAnsi="Arial" w:cs="Arial"/>
              </w:rPr>
              <w:t>OPP (</w:t>
            </w:r>
            <w:proofErr w:type="spellStart"/>
            <w:r w:rsidR="00664442">
              <w:rPr>
                <w:rFonts w:ascii="Arial" w:hAnsi="Arial" w:cs="Arial"/>
              </w:rPr>
              <w:t>Orientasi</w:t>
            </w:r>
            <w:proofErr w:type="spellEnd"/>
            <w:r w:rsidR="00664442">
              <w:rPr>
                <w:rFonts w:ascii="Arial" w:hAnsi="Arial" w:cs="Arial"/>
              </w:rPr>
              <w:t xml:space="preserve"> </w:t>
            </w:r>
            <w:proofErr w:type="spellStart"/>
            <w:r w:rsidR="00664442">
              <w:rPr>
                <w:rFonts w:ascii="Arial" w:hAnsi="Arial" w:cs="Arial"/>
              </w:rPr>
              <w:t>Pengenalan</w:t>
            </w:r>
            <w:proofErr w:type="spellEnd"/>
            <w:r w:rsidR="00664442">
              <w:rPr>
                <w:rFonts w:ascii="Arial" w:hAnsi="Arial" w:cs="Arial"/>
              </w:rPr>
              <w:t xml:space="preserve"> Prodi)</w:t>
            </w:r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atau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pengenalan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beragai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aspek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prodi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Teknologi</w:t>
            </w:r>
            <w:proofErr w:type="spellEnd"/>
            <w:r w:rsidRPr="0086108C">
              <w:rPr>
                <w:rFonts w:ascii="Arial" w:hAnsi="Arial" w:cs="Arial"/>
              </w:rPr>
              <w:t xml:space="preserve"> Game</w:t>
            </w:r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seperti</w:t>
            </w:r>
            <w:proofErr w:type="spellEnd"/>
            <w:r w:rsidR="0001156E">
              <w:rPr>
                <w:rFonts w:ascii="Arial" w:hAnsi="Arial" w:cs="Arial"/>
              </w:rPr>
              <w:t xml:space="preserve"> role, </w:t>
            </w:r>
            <w:proofErr w:type="spellStart"/>
            <w:r w:rsidR="0001156E">
              <w:rPr>
                <w:rFonts w:ascii="Arial" w:hAnsi="Arial" w:cs="Arial"/>
              </w:rPr>
              <w:t>peraturan</w:t>
            </w:r>
            <w:proofErr w:type="spellEnd"/>
            <w:r w:rsidR="0001156E">
              <w:rPr>
                <w:rFonts w:ascii="Arial" w:hAnsi="Arial" w:cs="Arial"/>
              </w:rPr>
              <w:t xml:space="preserve"> lab dan </w:t>
            </w:r>
            <w:proofErr w:type="spellStart"/>
            <w:r w:rsidR="0001156E">
              <w:rPr>
                <w:rFonts w:ascii="Arial" w:hAnsi="Arial" w:cs="Arial"/>
              </w:rPr>
              <w:t>sebagainya</w:t>
            </w:r>
            <w:proofErr w:type="spellEnd"/>
            <w:r w:rsidR="0001156E">
              <w:rPr>
                <w:rFonts w:ascii="Arial" w:hAnsi="Arial" w:cs="Arial"/>
              </w:rPr>
              <w:t>,</w:t>
            </w:r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serta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pengenalan</w:t>
            </w:r>
            <w:proofErr w:type="spellEnd"/>
            <w:r w:rsidRPr="0086108C">
              <w:rPr>
                <w:rFonts w:ascii="Arial" w:hAnsi="Arial" w:cs="Arial"/>
              </w:rPr>
              <w:t xml:space="preserve"> BSO GT</w:t>
            </w:r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dari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setiap</w:t>
            </w:r>
            <w:proofErr w:type="spellEnd"/>
            <w:r w:rsidR="0001156E">
              <w:rPr>
                <w:rFonts w:ascii="Arial" w:hAnsi="Arial" w:cs="Arial"/>
              </w:rPr>
              <w:t xml:space="preserve"> </w:t>
            </w:r>
            <w:proofErr w:type="spellStart"/>
            <w:r w:rsidR="0001156E">
              <w:rPr>
                <w:rFonts w:ascii="Arial" w:hAnsi="Arial" w:cs="Arial"/>
              </w:rPr>
              <w:t>departemen</w:t>
            </w:r>
            <w:proofErr w:type="spellEnd"/>
            <w:r w:rsidR="0001156E">
              <w:rPr>
                <w:rFonts w:ascii="Arial" w:hAnsi="Arial" w:cs="Arial"/>
              </w:rPr>
              <w:t xml:space="preserve"> dan program </w:t>
            </w:r>
            <w:proofErr w:type="spellStart"/>
            <w:r w:rsidR="0001156E">
              <w:rPr>
                <w:rFonts w:ascii="Arial" w:hAnsi="Arial" w:cs="Arial"/>
              </w:rPr>
              <w:t>kerjanya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kepada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mahasiswa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r w:rsidR="0001156E">
              <w:rPr>
                <w:rFonts w:ascii="Arial" w:hAnsi="Arial" w:cs="Arial"/>
              </w:rPr>
              <w:t>semester 3</w:t>
            </w:r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prodi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Teknologi</w:t>
            </w:r>
            <w:proofErr w:type="spellEnd"/>
            <w:r w:rsidRPr="0086108C">
              <w:rPr>
                <w:rFonts w:ascii="Arial" w:hAnsi="Arial" w:cs="Arial"/>
              </w:rPr>
              <w:t xml:space="preserve"> Game</w:t>
            </w:r>
            <w:r w:rsidR="0001156E">
              <w:rPr>
                <w:rFonts w:ascii="Arial" w:hAnsi="Arial" w:cs="Arial"/>
              </w:rPr>
              <w:t>.</w:t>
            </w:r>
          </w:p>
          <w:p w14:paraId="60D88C48" w14:textId="77777777" w:rsidR="00685F01" w:rsidRPr="0086108C" w:rsidRDefault="00685F01" w:rsidP="00684C50">
            <w:pPr>
              <w:jc w:val="both"/>
              <w:rPr>
                <w:rFonts w:ascii="Arial" w:hAnsi="Arial" w:cs="Arial"/>
              </w:rPr>
            </w:pPr>
          </w:p>
          <w:p w14:paraId="04191E08" w14:textId="0E24B70D" w:rsidR="00036450" w:rsidRPr="0086108C" w:rsidRDefault="00722C62" w:rsidP="00684C50">
            <w:pPr>
              <w:pStyle w:val="Heading4"/>
              <w:jc w:val="both"/>
              <w:rPr>
                <w:rFonts w:ascii="Arial" w:hAnsi="Arial" w:cs="Arial"/>
                <w:b w:val="0"/>
                <w:bCs/>
              </w:rPr>
            </w:pPr>
            <w:r w:rsidRPr="0086108C">
              <w:rPr>
                <w:rFonts w:ascii="Arial" w:hAnsi="Arial" w:cs="Arial"/>
                <w:b w:val="0"/>
                <w:bCs/>
              </w:rPr>
              <w:t>Staff Ahli</w:t>
            </w:r>
          </w:p>
          <w:p w14:paraId="1C09783C" w14:textId="77777777" w:rsidR="0001156E" w:rsidRDefault="001054D3" w:rsidP="0001156E">
            <w:pPr>
              <w:pStyle w:val="Date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24 September 2024</w:t>
            </w:r>
          </w:p>
          <w:p w14:paraId="496702E4" w14:textId="198D6AD2" w:rsidR="00722C62" w:rsidRDefault="0001156E" w:rsidP="0001156E">
            <w:pPr>
              <w:pStyle w:val="Date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Resmi </w:t>
            </w:r>
            <w:proofErr w:type="spellStart"/>
            <w:r>
              <w:rPr>
                <w:rFonts w:ascii="Arial" w:hAnsi="Arial" w:cs="Arial"/>
              </w:rPr>
              <w:t>menjadi</w:t>
            </w:r>
            <w:proofErr w:type="spellEnd"/>
            <w:r>
              <w:rPr>
                <w:rFonts w:ascii="Arial" w:hAnsi="Arial" w:cs="Arial"/>
              </w:rPr>
              <w:t xml:space="preserve"> staff </w:t>
            </w:r>
            <w:proofErr w:type="spellStart"/>
            <w:r>
              <w:rPr>
                <w:rFonts w:ascii="Arial" w:hAnsi="Arial" w:cs="Arial"/>
              </w:rPr>
              <w:t>ahli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departemen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dalam</w:t>
            </w:r>
            <w:proofErr w:type="spellEnd"/>
            <w:r>
              <w:rPr>
                <w:rFonts w:ascii="Arial" w:hAnsi="Arial" w:cs="Arial"/>
              </w:rPr>
              <w:t xml:space="preserve"> negeri dan </w:t>
            </w:r>
            <w:proofErr w:type="spellStart"/>
            <w:r>
              <w:rPr>
                <w:rFonts w:ascii="Arial" w:hAnsi="Arial" w:cs="Arial"/>
              </w:rPr>
              <w:t>menjadi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ketua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pelaksana</w:t>
            </w:r>
            <w:proofErr w:type="spellEnd"/>
            <w:r>
              <w:rPr>
                <w:rFonts w:ascii="Arial" w:hAnsi="Arial" w:cs="Arial"/>
              </w:rPr>
              <w:t xml:space="preserve"> acara Welcome party </w:t>
            </w:r>
            <w:proofErr w:type="spellStart"/>
            <w:r w:rsidR="00246F62" w:rsidRPr="0086108C">
              <w:rPr>
                <w:rFonts w:ascii="Arial" w:hAnsi="Arial" w:cs="Arial"/>
              </w:rPr>
              <w:t>atau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</w:t>
            </w:r>
            <w:proofErr w:type="spellStart"/>
            <w:r w:rsidR="00246F62" w:rsidRPr="0086108C">
              <w:rPr>
                <w:rFonts w:ascii="Arial" w:hAnsi="Arial" w:cs="Arial"/>
              </w:rPr>
              <w:t>pengenalan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staff </w:t>
            </w:r>
            <w:proofErr w:type="spellStart"/>
            <w:r w:rsidR="00246F62" w:rsidRPr="0086108C">
              <w:rPr>
                <w:rFonts w:ascii="Arial" w:hAnsi="Arial" w:cs="Arial"/>
              </w:rPr>
              <w:t>muda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</w:t>
            </w:r>
            <w:proofErr w:type="spellStart"/>
            <w:r w:rsidR="00246F62" w:rsidRPr="0086108C">
              <w:rPr>
                <w:rFonts w:ascii="Arial" w:hAnsi="Arial" w:cs="Arial"/>
              </w:rPr>
              <w:t>dengan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staff </w:t>
            </w:r>
            <w:proofErr w:type="spellStart"/>
            <w:r w:rsidR="00246F62" w:rsidRPr="0086108C">
              <w:rPr>
                <w:rFonts w:ascii="Arial" w:hAnsi="Arial" w:cs="Arial"/>
              </w:rPr>
              <w:t>ahli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dan juga </w:t>
            </w:r>
            <w:proofErr w:type="spellStart"/>
            <w:r w:rsidR="00246F62" w:rsidRPr="0086108C">
              <w:rPr>
                <w:rFonts w:ascii="Arial" w:hAnsi="Arial" w:cs="Arial"/>
              </w:rPr>
              <w:t>pembagian</w:t>
            </w:r>
            <w:proofErr w:type="spellEnd"/>
            <w:r w:rsidR="00246F62" w:rsidRPr="0086108C">
              <w:rPr>
                <w:rFonts w:ascii="Arial" w:hAnsi="Arial" w:cs="Arial"/>
              </w:rPr>
              <w:t xml:space="preserve"> </w:t>
            </w:r>
            <w:proofErr w:type="spellStart"/>
            <w:r w:rsidR="00246F62" w:rsidRPr="0086108C">
              <w:rPr>
                <w:rFonts w:ascii="Arial" w:hAnsi="Arial" w:cs="Arial"/>
              </w:rPr>
              <w:t>departemen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kesetiap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anggota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</w:p>
          <w:p w14:paraId="0A53AF16" w14:textId="77777777" w:rsidR="00B731AB" w:rsidRPr="00B731AB" w:rsidRDefault="00B731AB" w:rsidP="00B731AB"/>
          <w:p w14:paraId="1A712599" w14:textId="77777777" w:rsidR="00253D5D" w:rsidRPr="0086108C" w:rsidRDefault="00253D5D" w:rsidP="00684C50">
            <w:pPr>
              <w:jc w:val="both"/>
              <w:rPr>
                <w:rFonts w:ascii="Arial" w:hAnsi="Arial" w:cs="Arial"/>
              </w:rPr>
            </w:pPr>
          </w:p>
          <w:p w14:paraId="567FEDA6" w14:textId="77777777" w:rsidR="00036450" w:rsidRPr="0086108C" w:rsidRDefault="00722C62" w:rsidP="00684C50">
            <w:pPr>
              <w:pStyle w:val="Heading2"/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KEMAMPUAN</w:t>
            </w:r>
          </w:p>
          <w:p w14:paraId="51658EDA" w14:textId="74D1406A" w:rsidR="00722C62" w:rsidRPr="0086108C" w:rsidRDefault="001E2F8A" w:rsidP="00684C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Arial" w:hAnsi="Arial" w:cs="Arial"/>
              </w:rPr>
            </w:pPr>
            <w:bookmarkStart w:id="0" w:name="_Hlk190198566"/>
            <w:r w:rsidRPr="0086108C">
              <w:rPr>
                <w:rFonts w:ascii="Arial" w:hAnsi="Arial" w:cs="Arial"/>
              </w:rPr>
              <w:t>Unity</w:t>
            </w:r>
          </w:p>
          <w:p w14:paraId="082F79E7" w14:textId="07D27528" w:rsidR="00722C62" w:rsidRPr="0086108C" w:rsidRDefault="001E2F8A" w:rsidP="00684C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C#</w:t>
            </w:r>
          </w:p>
          <w:p w14:paraId="15973C5B" w14:textId="67E6A516" w:rsidR="00FB13DE" w:rsidRPr="0086108C" w:rsidRDefault="00FB13DE" w:rsidP="00684C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Arial" w:hAnsi="Arial" w:cs="Arial"/>
              </w:rPr>
            </w:pPr>
            <w:r w:rsidRPr="0086108C">
              <w:rPr>
                <w:rFonts w:ascii="Arial" w:hAnsi="Arial" w:cs="Arial"/>
              </w:rPr>
              <w:t>C++</w:t>
            </w:r>
          </w:p>
          <w:bookmarkEnd w:id="0"/>
          <w:p w14:paraId="6F40868B" w14:textId="375FDA78" w:rsidR="00722C62" w:rsidRPr="0086108C" w:rsidRDefault="001E2F8A" w:rsidP="00684C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Kerja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sama</w:t>
            </w:r>
            <w:proofErr w:type="spellEnd"/>
          </w:p>
          <w:p w14:paraId="6A116544" w14:textId="6D95F9D2" w:rsidR="001E2F8A" w:rsidRPr="0086108C" w:rsidRDefault="001E2F8A" w:rsidP="00684C50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Arial" w:hAnsi="Arial" w:cs="Arial"/>
              </w:rPr>
            </w:pPr>
            <w:proofErr w:type="spellStart"/>
            <w:r w:rsidRPr="0086108C">
              <w:rPr>
                <w:rFonts w:ascii="Arial" w:hAnsi="Arial" w:cs="Arial"/>
              </w:rPr>
              <w:t>Berpikir</w:t>
            </w:r>
            <w:proofErr w:type="spellEnd"/>
            <w:r w:rsidRPr="0086108C">
              <w:rPr>
                <w:rFonts w:ascii="Arial" w:hAnsi="Arial" w:cs="Arial"/>
              </w:rPr>
              <w:t xml:space="preserve"> </w:t>
            </w:r>
            <w:proofErr w:type="spellStart"/>
            <w:r w:rsidRPr="0086108C">
              <w:rPr>
                <w:rFonts w:ascii="Arial" w:hAnsi="Arial" w:cs="Arial"/>
              </w:rPr>
              <w:t>kritis</w:t>
            </w:r>
            <w:proofErr w:type="spellEnd"/>
          </w:p>
        </w:tc>
      </w:tr>
    </w:tbl>
    <w:p w14:paraId="5BADCD34" w14:textId="3C1727EA" w:rsidR="00553193" w:rsidRPr="0086108C" w:rsidRDefault="00253D5D" w:rsidP="00684C50">
      <w:pPr>
        <w:tabs>
          <w:tab w:val="left" w:pos="99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sectPr w:rsidR="00553193" w:rsidRPr="0086108C" w:rsidSect="000C45FF">
      <w:head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2661B" w14:textId="77777777" w:rsidR="00A20822" w:rsidRDefault="00A20822" w:rsidP="000C45FF">
      <w:r>
        <w:separator/>
      </w:r>
    </w:p>
  </w:endnote>
  <w:endnote w:type="continuationSeparator" w:id="0">
    <w:p w14:paraId="4AE48F68" w14:textId="77777777" w:rsidR="00A20822" w:rsidRDefault="00A20822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C32BCE" w14:textId="77777777" w:rsidR="00A20822" w:rsidRDefault="00A20822" w:rsidP="000C45FF">
      <w:r>
        <w:separator/>
      </w:r>
    </w:p>
  </w:footnote>
  <w:footnote w:type="continuationSeparator" w:id="0">
    <w:p w14:paraId="0D3AA632" w14:textId="77777777" w:rsidR="00A20822" w:rsidRDefault="00A20822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EA115C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FC503D2" wp14:editId="4430862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35E2C"/>
    <w:multiLevelType w:val="hybridMultilevel"/>
    <w:tmpl w:val="12C429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F953AE"/>
    <w:multiLevelType w:val="hybridMultilevel"/>
    <w:tmpl w:val="5C1E49C8"/>
    <w:lvl w:ilvl="0" w:tplc="4F6AFEBE">
      <w:start w:val="2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AA0753"/>
    <w:multiLevelType w:val="hybridMultilevel"/>
    <w:tmpl w:val="7A2E9C3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7186">
    <w:abstractNumId w:val="0"/>
  </w:num>
  <w:num w:numId="2" w16cid:durableId="1060129051">
    <w:abstractNumId w:val="2"/>
  </w:num>
  <w:num w:numId="3" w16cid:durableId="1652860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C49"/>
    <w:rsid w:val="0001156E"/>
    <w:rsid w:val="00036450"/>
    <w:rsid w:val="00084367"/>
    <w:rsid w:val="00094499"/>
    <w:rsid w:val="000C45FF"/>
    <w:rsid w:val="000E3FD1"/>
    <w:rsid w:val="001054D3"/>
    <w:rsid w:val="00112054"/>
    <w:rsid w:val="001317D8"/>
    <w:rsid w:val="001525E1"/>
    <w:rsid w:val="00180329"/>
    <w:rsid w:val="0019001F"/>
    <w:rsid w:val="001A74A5"/>
    <w:rsid w:val="001B2ABD"/>
    <w:rsid w:val="001E0391"/>
    <w:rsid w:val="001E1759"/>
    <w:rsid w:val="001E2F8A"/>
    <w:rsid w:val="001F1ECC"/>
    <w:rsid w:val="002400EB"/>
    <w:rsid w:val="00246F62"/>
    <w:rsid w:val="00253D5D"/>
    <w:rsid w:val="00256CF7"/>
    <w:rsid w:val="00280C49"/>
    <w:rsid w:val="00281FD5"/>
    <w:rsid w:val="0030481B"/>
    <w:rsid w:val="003156FC"/>
    <w:rsid w:val="003254B5"/>
    <w:rsid w:val="0037121F"/>
    <w:rsid w:val="003910D8"/>
    <w:rsid w:val="003A6B7D"/>
    <w:rsid w:val="003B06CA"/>
    <w:rsid w:val="003F617E"/>
    <w:rsid w:val="004071FC"/>
    <w:rsid w:val="00445947"/>
    <w:rsid w:val="004813B3"/>
    <w:rsid w:val="00496591"/>
    <w:rsid w:val="004C63E4"/>
    <w:rsid w:val="004D3011"/>
    <w:rsid w:val="0051026C"/>
    <w:rsid w:val="00517B5F"/>
    <w:rsid w:val="005262AC"/>
    <w:rsid w:val="00553193"/>
    <w:rsid w:val="005E39D5"/>
    <w:rsid w:val="00600670"/>
    <w:rsid w:val="0062123A"/>
    <w:rsid w:val="00646E75"/>
    <w:rsid w:val="00664442"/>
    <w:rsid w:val="006771D0"/>
    <w:rsid w:val="00684C50"/>
    <w:rsid w:val="00685F01"/>
    <w:rsid w:val="00715FCB"/>
    <w:rsid w:val="00722C62"/>
    <w:rsid w:val="007336DC"/>
    <w:rsid w:val="00743101"/>
    <w:rsid w:val="00754F67"/>
    <w:rsid w:val="00764C9F"/>
    <w:rsid w:val="007775E1"/>
    <w:rsid w:val="007867A0"/>
    <w:rsid w:val="007927F5"/>
    <w:rsid w:val="00802CA0"/>
    <w:rsid w:val="0086108C"/>
    <w:rsid w:val="008F6F90"/>
    <w:rsid w:val="009260CD"/>
    <w:rsid w:val="00940A66"/>
    <w:rsid w:val="00952C25"/>
    <w:rsid w:val="00A20822"/>
    <w:rsid w:val="00A2118D"/>
    <w:rsid w:val="00A37277"/>
    <w:rsid w:val="00AB7370"/>
    <w:rsid w:val="00AD0A50"/>
    <w:rsid w:val="00AD76E2"/>
    <w:rsid w:val="00AE32A9"/>
    <w:rsid w:val="00B20152"/>
    <w:rsid w:val="00B359E4"/>
    <w:rsid w:val="00B57D98"/>
    <w:rsid w:val="00B70850"/>
    <w:rsid w:val="00B72C47"/>
    <w:rsid w:val="00B731AB"/>
    <w:rsid w:val="00C066B6"/>
    <w:rsid w:val="00C36EFD"/>
    <w:rsid w:val="00C37BA1"/>
    <w:rsid w:val="00C4674C"/>
    <w:rsid w:val="00C506CF"/>
    <w:rsid w:val="00C72BED"/>
    <w:rsid w:val="00C9578B"/>
    <w:rsid w:val="00CB0055"/>
    <w:rsid w:val="00CB1EDA"/>
    <w:rsid w:val="00CB25F4"/>
    <w:rsid w:val="00D2522B"/>
    <w:rsid w:val="00D422DE"/>
    <w:rsid w:val="00D5459D"/>
    <w:rsid w:val="00D6013C"/>
    <w:rsid w:val="00DA0904"/>
    <w:rsid w:val="00DA1F4D"/>
    <w:rsid w:val="00DD172A"/>
    <w:rsid w:val="00DF3440"/>
    <w:rsid w:val="00E25A26"/>
    <w:rsid w:val="00E4381A"/>
    <w:rsid w:val="00E55D74"/>
    <w:rsid w:val="00F60274"/>
    <w:rsid w:val="00F77FB9"/>
    <w:rsid w:val="00FB068F"/>
    <w:rsid w:val="00FB1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8B4836"/>
  <w14:defaultImageDpi w14:val="32767"/>
  <w15:chartTrackingRefBased/>
  <w15:docId w15:val="{B94F634F-3F15-4D6E-BE24-0B7334577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722C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ki\AppData\Local\Microsoft\Office\16.0\DTS\en-ID%7bD8C35EAB-24F4-4F2B-AC12-5ABFFDD1A4AF%7d\%7b31240B31-42C0-424F-A9EB-869C345ECD8D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CA92A070EB4BEF8A095404569C3E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28688F-F072-417A-9C74-2EDA611A0D8C}"/>
      </w:docPartPr>
      <w:docPartBody>
        <w:p w:rsidR="004D2C2A" w:rsidRDefault="00000000">
          <w:pPr>
            <w:pStyle w:val="77CA92A070EB4BEF8A095404569C3E11"/>
          </w:pPr>
          <w:r w:rsidRPr="00D5459D">
            <w:t>Profile</w:t>
          </w:r>
        </w:p>
      </w:docPartBody>
    </w:docPart>
    <w:docPart>
      <w:docPartPr>
        <w:name w:val="BCD8C08B0DEB43AE87A1CF1F5CAC34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D0B9C5-A927-4D4B-9FBE-FDDF461BDA0F}"/>
      </w:docPartPr>
      <w:docPartBody>
        <w:p w:rsidR="004D2C2A" w:rsidRDefault="00000000">
          <w:pPr>
            <w:pStyle w:val="BCD8C08B0DEB43AE87A1CF1F5CAC341C"/>
          </w:pPr>
          <w:r w:rsidRPr="004D3011">
            <w:t>EMAIL: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2CD"/>
    <w:rsid w:val="002912CD"/>
    <w:rsid w:val="003F617E"/>
    <w:rsid w:val="004D2C2A"/>
    <w:rsid w:val="004F5310"/>
    <w:rsid w:val="00CB2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CA92A070EB4BEF8A095404569C3E11">
    <w:name w:val="77CA92A070EB4BEF8A095404569C3E11"/>
  </w:style>
  <w:style w:type="paragraph" w:customStyle="1" w:styleId="BCD8C08B0DEB43AE87A1CF1F5CAC341C">
    <w:name w:val="BCD8C08B0DEB43AE87A1CF1F5CAC341C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{31240B31-42C0-424F-A9EB-869C345ECD8D}tf00546271_win32.dotx</Template>
  <TotalTime>4</TotalTime>
  <Pages>2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uhfanul hidayati</cp:lastModifiedBy>
  <cp:revision>2</cp:revision>
  <dcterms:created xsi:type="dcterms:W3CDTF">2025-02-20T08:33:00Z</dcterms:created>
  <dcterms:modified xsi:type="dcterms:W3CDTF">2025-02-20T08:37:00Z</dcterms:modified>
</cp:coreProperties>
</file>